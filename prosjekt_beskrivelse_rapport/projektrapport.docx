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7A64" w14:textId="5AF63BEF" w:rsidR="00432B49" w:rsidRPr="00432B49" w:rsidRDefault="008269D9" w:rsidP="008269D9">
      <w:pPr>
        <w:pStyle w:val="Heading1"/>
        <w:rPr>
          <w:b w:val="0"/>
          <w:bCs/>
          <w:i/>
          <w:iCs/>
          <w:sz w:val="48"/>
          <w:szCs w:val="48"/>
          <w:lang w:val="nb-NO"/>
        </w:rPr>
      </w:pPr>
      <w:r w:rsidRPr="008269D9">
        <w:rPr>
          <w:noProof/>
          <w:sz w:val="118"/>
          <w:szCs w:val="118"/>
          <w:lang w:val="nb-N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57F0C3" wp14:editId="6FCEF5CE">
                <wp:simplePos x="0" y="0"/>
                <wp:positionH relativeFrom="column">
                  <wp:posOffset>5651538</wp:posOffset>
                </wp:positionH>
                <wp:positionV relativeFrom="paragraph">
                  <wp:posOffset>335186</wp:posOffset>
                </wp:positionV>
                <wp:extent cx="887095" cy="3797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DF8BA" w14:textId="0C5CFAD7" w:rsidR="008269D9" w:rsidRPr="008269D9" w:rsidRDefault="008269D9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8269D9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7F0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pt;margin-top:26.4pt;width:69.85pt;height:2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" filled="f" stroked="f">
                <v:textbox>
                  <w:txbxContent>
                    <w:p w14:paraId="43DDF8BA" w14:textId="0C5CFAD7" w:rsidR="008269D9" w:rsidRPr="008269D9" w:rsidRDefault="008269D9">
                      <w:pP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8269D9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18"/>
          <w:szCs w:val="118"/>
          <w:lang w:val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A6248" wp14:editId="1E77E0CE">
                <wp:simplePos x="0" y="0"/>
                <wp:positionH relativeFrom="column">
                  <wp:posOffset>5280434</wp:posOffset>
                </wp:positionH>
                <wp:positionV relativeFrom="paragraph">
                  <wp:posOffset>-914400</wp:posOffset>
                </wp:positionV>
                <wp:extent cx="1050202" cy="1629624"/>
                <wp:effectExtent l="0" t="0" r="17145" b="27940"/>
                <wp:wrapNone/>
                <wp:docPr id="17514721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02" cy="1629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E7247" id="Rectangle 1" o:spid="_x0000_s1026" style="position:absolute;margin-left:415.8pt;margin-top:-1in;width:82.7pt;height:1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" fillcolor="#847b97 [3206]" strokecolor="#131216 [486]" strokeweight="1pt"/>
            </w:pict>
          </mc:Fallback>
        </mc:AlternateContent>
      </w:r>
      <w:r w:rsidR="00750FCD" w:rsidRPr="00CA0134">
        <w:rPr>
          <w:sz w:val="118"/>
          <w:szCs w:val="118"/>
          <w:lang w:val="nb-NO"/>
        </w:rPr>
        <w:t>Prosjektrapport</w:t>
      </w:r>
      <w:r w:rsidR="00750FCD" w:rsidRPr="00CA0134">
        <w:rPr>
          <w:sz w:val="118"/>
          <w:szCs w:val="118"/>
          <w:lang w:val="nb-NO"/>
        </w:rPr>
        <w:br/>
      </w:r>
      <w:r w:rsidRPr="008269D9">
        <w:rPr>
          <w:b w:val="0"/>
          <w:bCs/>
          <w:sz w:val="40"/>
          <w:szCs w:val="40"/>
          <w:lang w:val="nb-NO"/>
        </w:rPr>
        <w:t>Årsoppgave</w:t>
      </w:r>
      <w:r w:rsidRPr="008269D9">
        <w:rPr>
          <w:b w:val="0"/>
          <w:bCs/>
          <w:sz w:val="40"/>
          <w:szCs w:val="40"/>
          <w:lang w:val="nb-NO"/>
        </w:rPr>
        <w:br/>
      </w:r>
      <w:r w:rsidR="00432B49" w:rsidRPr="008269D9">
        <w:rPr>
          <w:b w:val="0"/>
          <w:bCs/>
          <w:sz w:val="40"/>
          <w:szCs w:val="40"/>
          <w:lang w:val="nb-NO"/>
        </w:rPr>
        <w:t>Vy Benedikte Vo</w:t>
      </w:r>
      <w:r w:rsidR="00432B49">
        <w:rPr>
          <w:b w:val="0"/>
          <w:bCs/>
          <w:sz w:val="48"/>
          <w:szCs w:val="48"/>
          <w:lang w:val="nb-NO"/>
        </w:rPr>
        <w:br/>
      </w:r>
    </w:p>
    <w:p w14:paraId="7B72F23D" w14:textId="77777777" w:rsidR="00750FCD" w:rsidRDefault="00750FCD" w:rsidP="00750FCD">
      <w:pPr>
        <w:rPr>
          <w:lang w:val="nb-NO"/>
        </w:rPr>
      </w:pPr>
    </w:p>
    <w:p w14:paraId="39C7D925" w14:textId="75654BBC" w:rsidR="00432B49" w:rsidRDefault="00432B49" w:rsidP="00750FCD">
      <w:pPr>
        <w:rPr>
          <w:lang w:val="nb-NO"/>
        </w:rPr>
      </w:pPr>
      <w:r>
        <w:rPr>
          <w:lang w:val="nb-NO"/>
        </w:rPr>
        <w:br/>
      </w:r>
      <w:r>
        <w:rPr>
          <w:lang w:val="nb-NO"/>
        </w:rPr>
        <w:br/>
      </w:r>
      <w:r>
        <w:rPr>
          <w:lang w:val="nb-NO"/>
        </w:rPr>
        <w:br/>
      </w:r>
      <w:r>
        <w:rPr>
          <w:lang w:val="nb-NO"/>
        </w:rPr>
        <w:br/>
      </w:r>
      <w:r>
        <w:rPr>
          <w:lang w:val="nb-NO"/>
        </w:rPr>
        <w:br/>
      </w:r>
      <w:r>
        <w:rPr>
          <w:lang w:val="nb-NO"/>
        </w:rPr>
        <w:br/>
      </w:r>
    </w:p>
    <w:p w14:paraId="41A08496" w14:textId="79349DC2" w:rsidR="00A97034" w:rsidRPr="00367001" w:rsidRDefault="000D6E3A" w:rsidP="00A97034">
      <w:pPr>
        <w:pStyle w:val="Heading2"/>
        <w:rPr>
          <w:lang w:val="nb-NO"/>
        </w:rPr>
      </w:pPr>
      <w:r>
        <w:rPr>
          <w:lang w:val="nb-NO"/>
        </w:rPr>
        <w:lastRenderedPageBreak/>
        <w:t>Innhold</w:t>
      </w:r>
    </w:p>
    <w:p w14:paraId="460B3D8B" w14:textId="5209125B" w:rsidR="00A97034" w:rsidRDefault="00A97034" w:rsidP="00CE26A3">
      <w:pPr>
        <w:pStyle w:val="ListParagraph"/>
        <w:numPr>
          <w:ilvl w:val="0"/>
          <w:numId w:val="23"/>
        </w:numPr>
        <w:rPr>
          <w:lang w:val="nb-NO"/>
        </w:rPr>
      </w:pPr>
      <w:r w:rsidRPr="00367001">
        <w:rPr>
          <w:lang w:val="nb-NO"/>
        </w:rPr>
        <w:t>Introduksjon</w:t>
      </w:r>
      <w:r w:rsidR="0076281F">
        <w:rPr>
          <w:lang w:val="nb-NO"/>
        </w:rPr>
        <w:t xml:space="preserve"> </w:t>
      </w:r>
      <w:r w:rsidR="00A308E6">
        <w:rPr>
          <w:lang w:val="nb-NO"/>
        </w:rPr>
        <w:t>………………………………………………………………………</w:t>
      </w:r>
      <w:r w:rsidR="00262E7A">
        <w:rPr>
          <w:lang w:val="nb-NO"/>
        </w:rPr>
        <w:t>……3</w:t>
      </w:r>
    </w:p>
    <w:p w14:paraId="739A6AE1" w14:textId="6C37D05F" w:rsidR="00CE26A3" w:rsidRDefault="00CE26A3" w:rsidP="00CE26A3">
      <w:pPr>
        <w:pStyle w:val="ListParagraph"/>
        <w:numPr>
          <w:ilvl w:val="0"/>
          <w:numId w:val="24"/>
        </w:numPr>
        <w:rPr>
          <w:lang w:val="nb-NO"/>
        </w:rPr>
      </w:pPr>
      <w:r>
        <w:rPr>
          <w:lang w:val="nb-NO"/>
        </w:rPr>
        <w:t>Beskrivelse</w:t>
      </w:r>
      <w:proofErr w:type="gramStart"/>
      <w:r w:rsidR="0076281F">
        <w:rPr>
          <w:lang w:val="nb-NO"/>
        </w:rPr>
        <w:t xml:space="preserve"> .</w:t>
      </w:r>
      <w:r w:rsidR="00262E7A">
        <w:rPr>
          <w:lang w:val="nb-NO"/>
        </w:rPr>
        <w:t>…</w:t>
      </w:r>
      <w:proofErr w:type="gramEnd"/>
      <w:r w:rsidR="00262E7A">
        <w:rPr>
          <w:lang w:val="nb-NO"/>
        </w:rPr>
        <w:t>………………………………………………………………………3</w:t>
      </w:r>
    </w:p>
    <w:p w14:paraId="0F88BF44" w14:textId="41F61F3D" w:rsidR="00CE26A3" w:rsidRDefault="009F0DCF" w:rsidP="00CE26A3">
      <w:pPr>
        <w:pStyle w:val="ListParagraph"/>
        <w:numPr>
          <w:ilvl w:val="0"/>
          <w:numId w:val="24"/>
        </w:numPr>
        <w:rPr>
          <w:lang w:val="nb-NO"/>
        </w:rPr>
      </w:pPr>
      <w:r>
        <w:rPr>
          <w:lang w:val="nb-NO"/>
        </w:rPr>
        <w:t>Kodespråk</w:t>
      </w:r>
      <w:proofErr w:type="gramStart"/>
      <w:r w:rsidR="0076281F">
        <w:rPr>
          <w:lang w:val="nb-NO"/>
        </w:rPr>
        <w:t xml:space="preserve"> ..</w:t>
      </w:r>
      <w:proofErr w:type="gramEnd"/>
      <w:r w:rsidR="0076281F">
        <w:rPr>
          <w:lang w:val="nb-NO"/>
        </w:rPr>
        <w:t>…………………………………………………………………………3</w:t>
      </w:r>
    </w:p>
    <w:p w14:paraId="79B4BCEC" w14:textId="02AA0495" w:rsidR="009F0DCF" w:rsidRPr="00367001" w:rsidRDefault="009F0DCF" w:rsidP="00CE26A3">
      <w:pPr>
        <w:pStyle w:val="ListParagraph"/>
        <w:numPr>
          <w:ilvl w:val="0"/>
          <w:numId w:val="24"/>
        </w:numPr>
        <w:rPr>
          <w:lang w:val="nb-NO"/>
        </w:rPr>
      </w:pPr>
      <w:r>
        <w:rPr>
          <w:lang w:val="nb-NO"/>
        </w:rPr>
        <w:t>Motivasjon</w:t>
      </w:r>
      <w:proofErr w:type="gramStart"/>
      <w:r w:rsidR="0076281F">
        <w:rPr>
          <w:lang w:val="nb-NO"/>
        </w:rPr>
        <w:t xml:space="preserve"> .…</w:t>
      </w:r>
      <w:proofErr w:type="gramEnd"/>
      <w:r w:rsidR="00C039CF">
        <w:rPr>
          <w:lang w:val="nb-NO"/>
        </w:rPr>
        <w:t>.</w:t>
      </w:r>
      <w:r w:rsidR="0076281F">
        <w:rPr>
          <w:lang w:val="nb-NO"/>
        </w:rPr>
        <w:t>………………………………………………………………………3</w:t>
      </w:r>
    </w:p>
    <w:p w14:paraId="3844C92D" w14:textId="721B2B6D" w:rsidR="00A97034" w:rsidRPr="00367001" w:rsidRDefault="0068224C" w:rsidP="00A97034">
      <w:pPr>
        <w:pStyle w:val="ListParagraph"/>
        <w:rPr>
          <w:lang w:val="nb-NO"/>
        </w:rPr>
      </w:pPr>
      <w:r>
        <w:rPr>
          <w:lang w:val="nb-NO"/>
        </w:rPr>
        <w:t>II</w:t>
      </w:r>
      <w:r w:rsidR="00A97034" w:rsidRPr="00367001">
        <w:rPr>
          <w:lang w:val="nb-NO"/>
        </w:rPr>
        <w:t>. Projektplan</w:t>
      </w:r>
    </w:p>
    <w:p w14:paraId="41E6885B" w14:textId="4BC2F59D" w:rsidR="00A97034" w:rsidRPr="00367001" w:rsidRDefault="00A97034" w:rsidP="00281AF1">
      <w:pPr>
        <w:pStyle w:val="ListParagraph"/>
        <w:numPr>
          <w:ilvl w:val="0"/>
          <w:numId w:val="21"/>
        </w:numPr>
        <w:rPr>
          <w:lang w:val="nb-NO"/>
        </w:rPr>
      </w:pPr>
      <w:r w:rsidRPr="00367001">
        <w:rPr>
          <w:lang w:val="nb-NO"/>
        </w:rPr>
        <w:t>Database</w:t>
      </w:r>
    </w:p>
    <w:p w14:paraId="4409F010" w14:textId="274720E3" w:rsidR="00A97034" w:rsidRPr="0068224C" w:rsidRDefault="0068224C" w:rsidP="0068224C">
      <w:pPr>
        <w:pStyle w:val="ListParagraph"/>
        <w:rPr>
          <w:lang w:val="nb-NO"/>
        </w:rPr>
      </w:pPr>
      <w:r>
        <w:rPr>
          <w:lang w:val="nb-NO"/>
        </w:rPr>
        <w:t>III</w:t>
      </w:r>
      <w:r w:rsidR="00A97034" w:rsidRPr="0068224C">
        <w:rPr>
          <w:lang w:val="nb-NO"/>
        </w:rPr>
        <w:t>. Nettverkstegning</w:t>
      </w:r>
    </w:p>
    <w:p w14:paraId="4C4B69F5" w14:textId="1B688203" w:rsidR="00A97034" w:rsidRPr="00367001" w:rsidRDefault="00A97034" w:rsidP="00281AF1">
      <w:pPr>
        <w:pStyle w:val="ListParagraph"/>
        <w:numPr>
          <w:ilvl w:val="0"/>
          <w:numId w:val="21"/>
        </w:numPr>
        <w:rPr>
          <w:lang w:val="nb-NO"/>
        </w:rPr>
      </w:pPr>
      <w:r w:rsidRPr="00367001">
        <w:rPr>
          <w:lang w:val="nb-NO"/>
        </w:rPr>
        <w:t>Backup</w:t>
      </w:r>
    </w:p>
    <w:p w14:paraId="042CB52C" w14:textId="06E7B182" w:rsidR="00A97034" w:rsidRPr="00367001" w:rsidRDefault="00A97034" w:rsidP="00281AF1">
      <w:pPr>
        <w:pStyle w:val="ListParagraph"/>
        <w:numPr>
          <w:ilvl w:val="0"/>
          <w:numId w:val="21"/>
        </w:numPr>
        <w:rPr>
          <w:lang w:val="nb-NO"/>
        </w:rPr>
      </w:pPr>
      <w:r w:rsidRPr="00367001">
        <w:rPr>
          <w:lang w:val="nb-NO"/>
        </w:rPr>
        <w:t>Brukerveiledning</w:t>
      </w:r>
    </w:p>
    <w:p w14:paraId="422F124E" w14:textId="18F12256" w:rsidR="00A97034" w:rsidRPr="00367001" w:rsidRDefault="0068224C" w:rsidP="00A97034">
      <w:pPr>
        <w:pStyle w:val="ListParagraph"/>
        <w:rPr>
          <w:lang w:val="nb-NO"/>
        </w:rPr>
      </w:pPr>
      <w:r>
        <w:rPr>
          <w:lang w:val="nb-NO"/>
        </w:rPr>
        <w:t>IV</w:t>
      </w:r>
      <w:r w:rsidR="00A97034" w:rsidRPr="00367001">
        <w:rPr>
          <w:lang w:val="nb-NO"/>
        </w:rPr>
        <w:t xml:space="preserve">. Lover å være </w:t>
      </w:r>
      <w:r w:rsidR="0099763A" w:rsidRPr="00367001">
        <w:rPr>
          <w:lang w:val="nb-NO"/>
        </w:rPr>
        <w:t>oppmerksom</w:t>
      </w:r>
      <w:r w:rsidR="00A97034" w:rsidRPr="00367001">
        <w:rPr>
          <w:lang w:val="nb-NO"/>
        </w:rPr>
        <w:t xml:space="preserve"> på</w:t>
      </w:r>
    </w:p>
    <w:p w14:paraId="22DE1274" w14:textId="4C925E79" w:rsidR="00A97034" w:rsidRPr="0068224C" w:rsidRDefault="0068224C" w:rsidP="008A4C3C">
      <w:pPr>
        <w:pStyle w:val="ListParagraph"/>
        <w:rPr>
          <w:lang w:val="nb-NO"/>
        </w:rPr>
      </w:pPr>
      <w:r>
        <w:rPr>
          <w:lang w:val="nb-NO"/>
        </w:rPr>
        <w:t>V</w:t>
      </w:r>
      <w:r w:rsidR="00A97034" w:rsidRPr="00367001">
        <w:rPr>
          <w:lang w:val="nb-NO"/>
        </w:rPr>
        <w:t>. Risikoanalyse</w:t>
      </w:r>
    </w:p>
    <w:p w14:paraId="3C76B6FF" w14:textId="00E4358A" w:rsidR="00A97034" w:rsidRPr="00367001" w:rsidRDefault="00A97034" w:rsidP="00281AF1">
      <w:pPr>
        <w:pStyle w:val="ListParagraph"/>
        <w:numPr>
          <w:ilvl w:val="0"/>
          <w:numId w:val="22"/>
        </w:numPr>
        <w:rPr>
          <w:lang w:val="nb-NO"/>
        </w:rPr>
      </w:pPr>
      <w:r w:rsidRPr="00367001">
        <w:rPr>
          <w:lang w:val="nb-NO"/>
        </w:rPr>
        <w:t>Tiltaksplan</w:t>
      </w:r>
    </w:p>
    <w:p w14:paraId="16FB4928" w14:textId="27E637CD" w:rsidR="00A97034" w:rsidRPr="00C564ED" w:rsidRDefault="0068224C" w:rsidP="00C564ED">
      <w:pPr>
        <w:pStyle w:val="ListParagraph"/>
        <w:rPr>
          <w:lang w:val="nb-NO"/>
        </w:rPr>
      </w:pPr>
      <w:r>
        <w:rPr>
          <w:lang w:val="nb-NO"/>
        </w:rPr>
        <w:t>VI</w:t>
      </w:r>
      <w:r w:rsidR="00A97034" w:rsidRPr="00367001">
        <w:rPr>
          <w:lang w:val="nb-NO"/>
        </w:rPr>
        <w:t>. Egenevaluering</w:t>
      </w:r>
    </w:p>
    <w:p w14:paraId="0F2BB772" w14:textId="7C0BA748" w:rsidR="008A4C3C" w:rsidRPr="00432B49" w:rsidRDefault="008A4C3C" w:rsidP="00432B49">
      <w:pPr>
        <w:rPr>
          <w:lang w:val="nb-NO"/>
        </w:rPr>
      </w:pPr>
    </w:p>
    <w:p w14:paraId="18637BE9" w14:textId="41C1CC98" w:rsidR="008A4C3C" w:rsidRPr="00367001" w:rsidRDefault="0068224C" w:rsidP="008A4C3C">
      <w:pPr>
        <w:pStyle w:val="Heading1"/>
        <w:rPr>
          <w:lang w:val="nb-NO"/>
        </w:rPr>
      </w:pPr>
      <w:r>
        <w:rPr>
          <w:lang w:val="nb-NO"/>
        </w:rPr>
        <w:lastRenderedPageBreak/>
        <w:t>I</w:t>
      </w:r>
      <w:r w:rsidR="00EF7DAA">
        <w:rPr>
          <w:lang w:val="nb-NO"/>
        </w:rPr>
        <w:t xml:space="preserve">. </w:t>
      </w:r>
      <w:r w:rsidR="008A4C3C" w:rsidRPr="00A97034">
        <w:rPr>
          <w:lang w:val="nb-NO"/>
        </w:rPr>
        <w:t>Introduksjon</w:t>
      </w:r>
    </w:p>
    <w:p w14:paraId="555A150D" w14:textId="7FF3683A" w:rsidR="00A97034" w:rsidRDefault="00750FCD" w:rsidP="00C564ED">
      <w:pPr>
        <w:pStyle w:val="Heading2"/>
        <w:rPr>
          <w:lang w:val="nb-NO"/>
        </w:rPr>
      </w:pPr>
      <w:r>
        <w:rPr>
          <w:lang w:val="nb-NO"/>
        </w:rPr>
        <w:t>Beskrivelse</w:t>
      </w:r>
    </w:p>
    <w:p w14:paraId="285D7878" w14:textId="26C6162B" w:rsidR="001C753D" w:rsidRDefault="00750FCD" w:rsidP="00C564ED">
      <w:pPr>
        <w:rPr>
          <w:lang w:val="nb-NO"/>
        </w:rPr>
      </w:pPr>
      <w:r>
        <w:rPr>
          <w:lang w:val="nb-NO"/>
        </w:rPr>
        <w:t>Dette prosjektet</w:t>
      </w:r>
      <w:r w:rsidR="00DB0DEF">
        <w:rPr>
          <w:lang w:val="nb-NO"/>
        </w:rPr>
        <w:t xml:space="preserve"> er et spill innenfor sjangeren «text based game». Det er </w:t>
      </w:r>
      <w:r w:rsidR="008846FF">
        <w:rPr>
          <w:lang w:val="nb-NO"/>
        </w:rPr>
        <w:t xml:space="preserve">en exploring og adventuring spill, hvor man har egenskapene til å ta valg som gir deg forskjellige konklusjoner </w:t>
      </w:r>
      <w:r w:rsidR="00A251CF">
        <w:rPr>
          <w:lang w:val="nb-NO"/>
        </w:rPr>
        <w:t>på slutten. Spillet er rettet mot ungdommer (13+)</w:t>
      </w:r>
      <w:r w:rsidR="000706A2">
        <w:rPr>
          <w:lang w:val="nb-NO"/>
        </w:rPr>
        <w:t xml:space="preserve"> men kan allikevel spilles av alle </w:t>
      </w:r>
      <w:r w:rsidR="000A6ED4">
        <w:rPr>
          <w:lang w:val="nb-NO"/>
        </w:rPr>
        <w:t>målgrupper</w:t>
      </w:r>
      <w:r w:rsidR="000706A2">
        <w:rPr>
          <w:lang w:val="nb-NO"/>
        </w:rPr>
        <w:t xml:space="preserve"> over det.</w:t>
      </w:r>
      <w:r w:rsidR="000A6ED4">
        <w:rPr>
          <w:lang w:val="nb-NO"/>
        </w:rPr>
        <w:t xml:space="preserve"> For å konkludere er det et spill bare for</w:t>
      </w:r>
      <w:r w:rsidR="0017443E">
        <w:rPr>
          <w:lang w:val="nb-NO"/>
        </w:rPr>
        <w:t xml:space="preserve"> underholdning og moro.</w:t>
      </w:r>
    </w:p>
    <w:p w14:paraId="4379F20A" w14:textId="22F30905" w:rsidR="001C753D" w:rsidRPr="00CA0134" w:rsidRDefault="001C753D" w:rsidP="001C753D">
      <w:pPr>
        <w:pStyle w:val="Heading2"/>
        <w:rPr>
          <w:lang w:val="nn-NO"/>
        </w:rPr>
      </w:pPr>
      <w:r w:rsidRPr="00CA0134">
        <w:rPr>
          <w:lang w:val="nn-NO"/>
        </w:rPr>
        <w:t>Kodespråk</w:t>
      </w:r>
    </w:p>
    <w:p w14:paraId="03A0A5A1" w14:textId="77777777" w:rsidR="001C753D" w:rsidRPr="00CA0134" w:rsidRDefault="001C753D" w:rsidP="001C753D">
      <w:pPr>
        <w:rPr>
          <w:lang w:val="nn-NO"/>
        </w:rPr>
      </w:pPr>
    </w:p>
    <w:p w14:paraId="7C588F17" w14:textId="69757B8C" w:rsidR="001C753D" w:rsidRPr="00CA0134" w:rsidRDefault="001C753D" w:rsidP="001C753D">
      <w:pPr>
        <w:rPr>
          <w:lang w:val="nn-NO"/>
        </w:rPr>
      </w:pPr>
      <w:r w:rsidRPr="00CA0134">
        <w:rPr>
          <w:lang w:val="nn-NO"/>
        </w:rPr>
        <w:t>Yoyo</w:t>
      </w:r>
    </w:p>
    <w:p w14:paraId="4F59FD9F" w14:textId="77777777" w:rsidR="001C753D" w:rsidRPr="00CA0134" w:rsidRDefault="001C753D" w:rsidP="001C753D">
      <w:pPr>
        <w:rPr>
          <w:lang w:val="nn-NO"/>
        </w:rPr>
      </w:pPr>
    </w:p>
    <w:p w14:paraId="657AFBF3" w14:textId="0BD05BA2" w:rsidR="00A97034" w:rsidRPr="00CA0134" w:rsidRDefault="00EF7DAA" w:rsidP="00972853">
      <w:pPr>
        <w:pStyle w:val="Heading2"/>
        <w:rPr>
          <w:lang w:val="nn-NO"/>
        </w:rPr>
      </w:pPr>
      <w:r w:rsidRPr="00CA0134">
        <w:rPr>
          <w:lang w:val="nn-NO"/>
        </w:rPr>
        <w:t>Motivasjon</w:t>
      </w:r>
    </w:p>
    <w:p w14:paraId="46FB7FDC" w14:textId="671EEAAA" w:rsidR="00A97034" w:rsidRPr="00CA0134" w:rsidRDefault="0068224C" w:rsidP="00CE26A3">
      <w:pPr>
        <w:pStyle w:val="Heading1"/>
        <w:rPr>
          <w:lang w:val="nn-NO"/>
        </w:rPr>
      </w:pPr>
      <w:r w:rsidRPr="00CA0134">
        <w:rPr>
          <w:lang w:val="nn-NO"/>
        </w:rPr>
        <w:lastRenderedPageBreak/>
        <w:t>II</w:t>
      </w:r>
      <w:r w:rsidR="00EF7DAA" w:rsidRPr="00CA0134">
        <w:rPr>
          <w:lang w:val="nn-NO"/>
        </w:rPr>
        <w:t>. Prosjektplan</w:t>
      </w:r>
    </w:p>
    <w:p w14:paraId="646A6F2E" w14:textId="0BF957D9" w:rsidR="0017443E" w:rsidRPr="00CA0134" w:rsidRDefault="00B06196" w:rsidP="0017443E">
      <w:pPr>
        <w:pStyle w:val="Heading2"/>
        <w:rPr>
          <w:lang w:val="nn-NO"/>
        </w:rPr>
      </w:pPr>
      <w:r w:rsidRPr="00CA0134">
        <w:rPr>
          <w:lang w:val="nn-NO"/>
        </w:rPr>
        <w:t>Plan</w:t>
      </w:r>
    </w:p>
    <w:p w14:paraId="00EB8494" w14:textId="5C7ECD14" w:rsidR="005E0FA0" w:rsidRDefault="005E0FA0" w:rsidP="004323EC">
      <w:pPr>
        <w:pStyle w:val="ListParagraph"/>
        <w:numPr>
          <w:ilvl w:val="0"/>
          <w:numId w:val="22"/>
        </w:numPr>
        <w:ind w:left="360"/>
        <w:rPr>
          <w:lang w:val="nb-NO"/>
        </w:rPr>
      </w:pPr>
      <w:r>
        <w:rPr>
          <w:lang w:val="nb-NO"/>
        </w:rPr>
        <w:t xml:space="preserve">Finne ut </w:t>
      </w:r>
      <w:r w:rsidR="00BC4410">
        <w:rPr>
          <w:lang w:val="nb-NO"/>
        </w:rPr>
        <w:t>hvilke kodespråk jeg skal ta bruk i</w:t>
      </w:r>
    </w:p>
    <w:p w14:paraId="4146EB2B" w14:textId="4876641D" w:rsidR="00B06196" w:rsidRDefault="00643442" w:rsidP="004323EC">
      <w:pPr>
        <w:pStyle w:val="ListParagraph"/>
        <w:numPr>
          <w:ilvl w:val="0"/>
          <w:numId w:val="22"/>
        </w:numPr>
        <w:ind w:left="360"/>
        <w:rPr>
          <w:lang w:val="nb-NO"/>
        </w:rPr>
      </w:pPr>
      <w:r>
        <w:rPr>
          <w:lang w:val="nb-NO"/>
        </w:rPr>
        <w:t>Jobbe med sikkerhet på siden og i koden</w:t>
      </w:r>
    </w:p>
    <w:p w14:paraId="2D909ED8" w14:textId="2EB55EFB" w:rsidR="004323EC" w:rsidRDefault="004323EC" w:rsidP="004323EC">
      <w:pPr>
        <w:pStyle w:val="ListParagraph"/>
        <w:numPr>
          <w:ilvl w:val="0"/>
          <w:numId w:val="22"/>
        </w:numPr>
        <w:ind w:left="360"/>
        <w:rPr>
          <w:lang w:val="nb-NO"/>
        </w:rPr>
      </w:pPr>
      <w:r>
        <w:rPr>
          <w:lang w:val="nb-NO"/>
        </w:rPr>
        <w:t>Lære å lagre back-up</w:t>
      </w:r>
    </w:p>
    <w:p w14:paraId="61E42002" w14:textId="3243FFF6" w:rsidR="00766E9A" w:rsidRDefault="00766E9A" w:rsidP="004323EC">
      <w:pPr>
        <w:pStyle w:val="ListParagraph"/>
        <w:numPr>
          <w:ilvl w:val="0"/>
          <w:numId w:val="22"/>
        </w:numPr>
        <w:ind w:left="360"/>
        <w:rPr>
          <w:lang w:val="nb-NO"/>
        </w:rPr>
      </w:pPr>
      <w:r>
        <w:rPr>
          <w:lang w:val="nb-NO"/>
        </w:rPr>
        <w:t>Lage en passende fortelling</w:t>
      </w:r>
    </w:p>
    <w:p w14:paraId="2887D16F" w14:textId="5E1B2FF1" w:rsidR="00766E9A" w:rsidRDefault="00766E9A" w:rsidP="00766E9A">
      <w:pPr>
        <w:pStyle w:val="ListParagraph"/>
        <w:numPr>
          <w:ilvl w:val="0"/>
          <w:numId w:val="22"/>
        </w:numPr>
        <w:ind w:left="360"/>
        <w:rPr>
          <w:lang w:val="nb-NO"/>
        </w:rPr>
      </w:pPr>
      <w:r>
        <w:rPr>
          <w:lang w:val="nb-NO"/>
        </w:rPr>
        <w:t>Lage en admin bruker som har mulighet til å endre på «ting»</w:t>
      </w:r>
    </w:p>
    <w:p w14:paraId="2702955A" w14:textId="77777777" w:rsidR="00FB5CF5" w:rsidRDefault="00FB5CF5" w:rsidP="00FB5CF5">
      <w:pPr>
        <w:rPr>
          <w:lang w:val="nb-NO"/>
        </w:rPr>
      </w:pPr>
    </w:p>
    <w:p w14:paraId="619FDEF3" w14:textId="24C5097E" w:rsidR="00FB5CF5" w:rsidRDefault="00FB5CF5" w:rsidP="00FB5CF5">
      <w:pPr>
        <w:pStyle w:val="Heading2"/>
        <w:rPr>
          <w:lang w:val="nb-NO"/>
        </w:rPr>
      </w:pPr>
      <w:r>
        <w:rPr>
          <w:lang w:val="nb-NO"/>
        </w:rPr>
        <w:t>Teknisk oppsett</w:t>
      </w:r>
    </w:p>
    <w:p w14:paraId="464AB1BF" w14:textId="111BBA00" w:rsidR="006C0667" w:rsidRPr="006C0667" w:rsidRDefault="0095606B" w:rsidP="006C0667">
      <w:pPr>
        <w:rPr>
          <w:lang w:val="nb-NO"/>
        </w:rPr>
      </w:pPr>
      <w:proofErr w:type="gramStart"/>
      <w:r>
        <w:rPr>
          <w:lang w:val="nb-NO"/>
        </w:rPr>
        <w:t>Operativ system</w:t>
      </w:r>
      <w:proofErr w:type="gramEnd"/>
      <w:r w:rsidR="00EF5889">
        <w:rPr>
          <w:lang w:val="nb-NO"/>
        </w:rPr>
        <w:t xml:space="preserve"> for serve</w:t>
      </w:r>
      <w:r w:rsidR="006C0667">
        <w:rPr>
          <w:lang w:val="nb-NO"/>
        </w:rPr>
        <w:t>r:</w:t>
      </w:r>
      <w:r w:rsidR="006C0667">
        <w:rPr>
          <w:lang w:val="nb-NO"/>
        </w:rPr>
        <w:br/>
        <w:t>Ubuntu</w:t>
      </w:r>
    </w:p>
    <w:p w14:paraId="7C3F048A" w14:textId="77777777" w:rsidR="006C0667" w:rsidRDefault="006C0667" w:rsidP="00EF5889">
      <w:pPr>
        <w:rPr>
          <w:lang w:val="nb-NO"/>
        </w:rPr>
      </w:pPr>
      <w:r>
        <w:rPr>
          <w:lang w:val="nb-NO"/>
        </w:rPr>
        <w:t>Webserver:</w:t>
      </w:r>
      <w:r>
        <w:rPr>
          <w:lang w:val="nb-NO"/>
        </w:rPr>
        <w:br/>
        <w:t>Apache</w:t>
      </w:r>
    </w:p>
    <w:p w14:paraId="4CFF8C07" w14:textId="77777777" w:rsidR="006C0667" w:rsidRDefault="006C0667" w:rsidP="00EF5889">
      <w:pPr>
        <w:rPr>
          <w:lang w:val="nb-NO"/>
        </w:rPr>
      </w:pPr>
      <w:r>
        <w:rPr>
          <w:lang w:val="nb-NO"/>
        </w:rPr>
        <w:t>Database:</w:t>
      </w:r>
      <w:r>
        <w:rPr>
          <w:lang w:val="nb-NO"/>
        </w:rPr>
        <w:br/>
        <w:t>MariaDB/MySQL</w:t>
      </w:r>
    </w:p>
    <w:p w14:paraId="78277F53" w14:textId="336C4B4A" w:rsidR="00074DA7" w:rsidRPr="00EF5889" w:rsidRDefault="00645B28" w:rsidP="00EF5889">
      <w:pPr>
        <w:rPr>
          <w:lang w:val="nb-NO"/>
        </w:rPr>
      </w:pPr>
      <w:r>
        <w:rPr>
          <w:lang w:val="nb-NO"/>
        </w:rPr>
        <w:t>Rammeverk:</w:t>
      </w:r>
      <w:r>
        <w:rPr>
          <w:lang w:val="nb-NO"/>
        </w:rPr>
        <w:br/>
        <w:t>TailwindCSS</w:t>
      </w:r>
      <w:r w:rsidR="00D92BDE" w:rsidRPr="00EF5889">
        <w:rPr>
          <w:lang w:val="nb-NO"/>
        </w:rPr>
        <w:br w:type="page"/>
      </w:r>
    </w:p>
    <w:p w14:paraId="1E4C8BCA" w14:textId="77777777" w:rsidR="00074DA7" w:rsidRDefault="00074DA7" w:rsidP="00074DA7">
      <w:pPr>
        <w:pStyle w:val="Heading2"/>
        <w:rPr>
          <w:lang w:val="nb-NO"/>
        </w:rPr>
      </w:pPr>
      <w:r>
        <w:rPr>
          <w:lang w:val="nb-NO"/>
        </w:rPr>
        <w:lastRenderedPageBreak/>
        <w:t>Database</w:t>
      </w:r>
    </w:p>
    <w:p w14:paraId="799B88F0" w14:textId="77777777" w:rsidR="00074DA7" w:rsidRDefault="00074DA7" w:rsidP="00074DA7">
      <w:pPr>
        <w:pStyle w:val="ListParagraph"/>
        <w:numPr>
          <w:ilvl w:val="0"/>
          <w:numId w:val="25"/>
        </w:numPr>
        <w:rPr>
          <w:lang w:val="nb-NO"/>
        </w:rPr>
      </w:pPr>
      <w:r>
        <w:rPr>
          <w:lang w:val="nb-NO"/>
        </w:rPr>
        <w:t>Tabeller som dekker dette:</w:t>
      </w:r>
    </w:p>
    <w:p w14:paraId="5EE1671B" w14:textId="77777777" w:rsidR="00074DA7" w:rsidRDefault="00074DA7" w:rsidP="00074DA7">
      <w:pPr>
        <w:pStyle w:val="ListParagraph"/>
        <w:numPr>
          <w:ilvl w:val="1"/>
          <w:numId w:val="25"/>
        </w:numPr>
        <w:rPr>
          <w:lang w:val="nb-NO"/>
        </w:rPr>
      </w:pPr>
      <w:r>
        <w:rPr>
          <w:lang w:val="nb-NO"/>
        </w:rPr>
        <w:t>Brukere (users)</w:t>
      </w:r>
    </w:p>
    <w:p w14:paraId="083D63D5" w14:textId="77777777" w:rsidR="00074DA7" w:rsidRPr="00CC3E56" w:rsidRDefault="00074DA7" w:rsidP="00074DA7">
      <w:pPr>
        <w:pStyle w:val="ListParagraph"/>
        <w:numPr>
          <w:ilvl w:val="2"/>
          <w:numId w:val="25"/>
        </w:numPr>
        <w:rPr>
          <w:lang w:val="nb-NO"/>
        </w:rPr>
      </w:pPr>
      <w:r w:rsidRPr="00CC3E56">
        <w:rPr>
          <w:lang w:val="nb-NO"/>
        </w:rPr>
        <w:t xml:space="preserve">userid | username | password | </w:t>
      </w:r>
      <w:proofErr w:type="gramStart"/>
      <w:r w:rsidRPr="00CC3E56">
        <w:rPr>
          <w:lang w:val="nb-NO"/>
        </w:rPr>
        <w:t>email</w:t>
      </w:r>
      <w:proofErr w:type="gramEnd"/>
      <w:r w:rsidRPr="00CC3E56">
        <w:rPr>
          <w:lang w:val="nb-NO"/>
        </w:rPr>
        <w:t xml:space="preserve"> | levelid_levels | roleid_roles</w:t>
      </w:r>
    </w:p>
    <w:p w14:paraId="362BA0DF" w14:textId="77777777" w:rsidR="00074DA7" w:rsidRDefault="00074DA7" w:rsidP="00074DA7">
      <w:pPr>
        <w:pStyle w:val="ListParagraph"/>
        <w:numPr>
          <w:ilvl w:val="1"/>
          <w:numId w:val="25"/>
        </w:numPr>
        <w:rPr>
          <w:lang w:val="nb-NO"/>
        </w:rPr>
      </w:pPr>
      <w:r>
        <w:rPr>
          <w:lang w:val="nb-NO"/>
        </w:rPr>
        <w:t>Roller (roles)</w:t>
      </w:r>
    </w:p>
    <w:p w14:paraId="42C75138" w14:textId="77777777" w:rsidR="00074DA7" w:rsidRDefault="00074DA7" w:rsidP="00074DA7">
      <w:pPr>
        <w:pStyle w:val="ListParagraph"/>
        <w:numPr>
          <w:ilvl w:val="2"/>
          <w:numId w:val="25"/>
        </w:numPr>
        <w:rPr>
          <w:lang w:val="nb-NO"/>
        </w:rPr>
      </w:pPr>
      <w:r>
        <w:rPr>
          <w:lang w:val="nb-NO"/>
        </w:rPr>
        <w:t>roleid | rolename</w:t>
      </w:r>
    </w:p>
    <w:p w14:paraId="7383B2BF" w14:textId="77777777" w:rsidR="00074DA7" w:rsidRDefault="00074DA7" w:rsidP="00074DA7">
      <w:pPr>
        <w:pStyle w:val="ListParagraph"/>
        <w:numPr>
          <w:ilvl w:val="1"/>
          <w:numId w:val="25"/>
        </w:numPr>
        <w:rPr>
          <w:lang w:val="nb-NO"/>
        </w:rPr>
      </w:pPr>
      <w:r>
        <w:rPr>
          <w:lang w:val="nb-NO"/>
        </w:rPr>
        <w:t>Nivåer (levels)</w:t>
      </w:r>
    </w:p>
    <w:p w14:paraId="1E6D4EB0" w14:textId="77777777" w:rsidR="00074DA7" w:rsidRPr="00CC3E56" w:rsidRDefault="00074DA7" w:rsidP="00074DA7">
      <w:pPr>
        <w:pStyle w:val="ListParagraph"/>
        <w:numPr>
          <w:ilvl w:val="2"/>
          <w:numId w:val="25"/>
        </w:numPr>
        <w:rPr>
          <w:lang w:val="nb-NO"/>
        </w:rPr>
      </w:pPr>
      <w:r>
        <w:rPr>
          <w:lang w:val="nb-NO"/>
        </w:rPr>
        <w:t>Levelid | level</w:t>
      </w:r>
    </w:p>
    <w:p w14:paraId="62706ECE" w14:textId="77777777" w:rsidR="00074DA7" w:rsidRDefault="00074DA7" w:rsidP="00074DA7">
      <w:pPr>
        <w:pStyle w:val="ListParagraph"/>
        <w:numPr>
          <w:ilvl w:val="1"/>
          <w:numId w:val="25"/>
        </w:numPr>
        <w:rPr>
          <w:lang w:val="nb-NO"/>
        </w:rPr>
      </w:pPr>
      <w:r>
        <w:rPr>
          <w:lang w:val="nb-NO"/>
        </w:rPr>
        <w:t>Inventar (inventory)</w:t>
      </w:r>
    </w:p>
    <w:p w14:paraId="0E57CFDF" w14:textId="77777777" w:rsidR="00074DA7" w:rsidRPr="001F3099" w:rsidRDefault="00074DA7" w:rsidP="00074DA7">
      <w:pPr>
        <w:pStyle w:val="ListParagraph"/>
        <w:numPr>
          <w:ilvl w:val="2"/>
          <w:numId w:val="25"/>
        </w:numPr>
      </w:pPr>
      <w:r w:rsidRPr="001F3099">
        <w:t>inventoryid | item</w:t>
      </w:r>
      <w:r>
        <w:t>s_1</w:t>
      </w:r>
      <w:r w:rsidRPr="001F3099">
        <w:t xml:space="preserve"> | item_2 | item_3 | item_4 | userid_users</w:t>
      </w:r>
    </w:p>
    <w:p w14:paraId="59CE5B3A" w14:textId="77777777" w:rsidR="00074DA7" w:rsidRDefault="00074DA7" w:rsidP="00074DA7">
      <w:pPr>
        <w:pStyle w:val="ListParagraph"/>
        <w:numPr>
          <w:ilvl w:val="1"/>
          <w:numId w:val="25"/>
        </w:numPr>
        <w:rPr>
          <w:lang w:val="nb-NO"/>
        </w:rPr>
      </w:pPr>
      <w:r>
        <w:rPr>
          <w:lang w:val="nb-NO"/>
        </w:rPr>
        <w:t>// Ting (items)</w:t>
      </w:r>
    </w:p>
    <w:p w14:paraId="5C8EA945" w14:textId="77777777" w:rsidR="00074DA7" w:rsidRPr="00CC3E56" w:rsidRDefault="00074DA7" w:rsidP="00074DA7">
      <w:pPr>
        <w:pStyle w:val="ListParagraph"/>
        <w:numPr>
          <w:ilvl w:val="2"/>
          <w:numId w:val="25"/>
        </w:numPr>
        <w:rPr>
          <w:lang w:val="nb-NO"/>
        </w:rPr>
      </w:pPr>
      <w:r>
        <w:rPr>
          <w:lang w:val="nb-NO"/>
        </w:rPr>
        <w:t>Itemid | 1 | 2 | 3 | 4</w:t>
      </w:r>
    </w:p>
    <w:p w14:paraId="680096CD" w14:textId="77777777" w:rsidR="00074DA7" w:rsidRDefault="00074DA7" w:rsidP="00074DA7">
      <w:pPr>
        <w:rPr>
          <w:lang w:val="nb-NO"/>
        </w:rPr>
      </w:pPr>
      <w:r>
        <w:rPr>
          <w:lang w:val="nb-NO"/>
        </w:rPr>
        <w:t>Foreign keys:</w:t>
      </w:r>
    </w:p>
    <w:p w14:paraId="202E4274" w14:textId="52FE805B" w:rsidR="00074DA7" w:rsidRDefault="00074DA7">
      <w:pPr>
        <w:rPr>
          <w:sz w:val="28"/>
          <w:lang w:val="nb-NO"/>
        </w:rPr>
      </w:pPr>
      <w:r>
        <w:rPr>
          <w:sz w:val="28"/>
          <w:lang w:val="nb-NO"/>
        </w:rPr>
        <w:br w:type="page"/>
      </w:r>
    </w:p>
    <w:p w14:paraId="51ED7A46" w14:textId="2DA5AF14" w:rsidR="00766E9A" w:rsidRDefault="00541021" w:rsidP="00D92BDE">
      <w:pPr>
        <w:pStyle w:val="Heading2"/>
        <w:rPr>
          <w:lang w:val="nn-NO"/>
        </w:rPr>
      </w:pPr>
      <w:r>
        <w:rPr>
          <w:lang w:val="nn-NO"/>
        </w:rPr>
        <w:lastRenderedPageBreak/>
        <w:t>Kort beskrivelse:</w:t>
      </w:r>
    </w:p>
    <w:p w14:paraId="7DD7307E" w14:textId="0698994D" w:rsidR="0032279F" w:rsidRPr="0032279F" w:rsidRDefault="0032279F" w:rsidP="0032279F">
      <w:pPr>
        <w:rPr>
          <w:lang w:val="nb-NO"/>
        </w:rPr>
      </w:pPr>
      <w:r w:rsidRPr="0032279F">
        <w:rPr>
          <w:lang w:val="nb-NO"/>
        </w:rPr>
        <w:t xml:space="preserve">Lage en </w:t>
      </w:r>
      <w:r>
        <w:rPr>
          <w:lang w:val="nb-NO"/>
        </w:rPr>
        <w:t>lignende visual novel spill</w:t>
      </w:r>
      <w:r w:rsidRPr="0032279F">
        <w:rPr>
          <w:lang w:val="nb-NO"/>
        </w:rPr>
        <w:t xml:space="preserve"> med interaktivitet. Du kan påvirke hvor historien skal ende med forskjellige valg du lager under spillet. Mulig å tape om du velger dårlige valg under hele spillet.</w:t>
      </w:r>
    </w:p>
    <w:p w14:paraId="0138BD2E" w14:textId="77777777" w:rsidR="00541021" w:rsidRDefault="00541021" w:rsidP="00541021">
      <w:pPr>
        <w:rPr>
          <w:lang w:val="nb-NO"/>
        </w:rPr>
      </w:pPr>
    </w:p>
    <w:p w14:paraId="0B0708B6" w14:textId="3F7AF417" w:rsidR="0032279F" w:rsidRDefault="001E29B6" w:rsidP="00541021">
      <w:pPr>
        <w:rPr>
          <w:lang w:val="nb-NO"/>
        </w:rPr>
      </w:pPr>
      <w:r>
        <w:rPr>
          <w:lang w:val="nb-NO"/>
        </w:rPr>
        <w:t xml:space="preserve">Spillet skal kunne dekke </w:t>
      </w:r>
      <w:r w:rsidR="007571D6">
        <w:rPr>
          <w:lang w:val="nb-NO"/>
        </w:rPr>
        <w:t>tiden hvor man har lyst til å gjøre noe gøy som å leve et annet liv. I dette spillet er det konsekvenser på valgene man tar som da reflekterer virkeligheten.</w:t>
      </w:r>
      <w:r w:rsidR="00942DDA">
        <w:rPr>
          <w:lang w:val="nb-NO"/>
        </w:rPr>
        <w:t xml:space="preserve"> Målgruppen er satt for ungdommer helst, men kan spilles av folk som er litt eldre også. </w:t>
      </w:r>
      <w:r w:rsidR="00FA76CE">
        <w:rPr>
          <w:lang w:val="nb-NO"/>
        </w:rPr>
        <w:t xml:space="preserve">Fuksjonaliteten på spillet skal avhenge av knapper som vil lede deg gjennom en historie, disse knappene </w:t>
      </w:r>
      <w:r w:rsidR="001F1EF7">
        <w:rPr>
          <w:lang w:val="nb-NO"/>
        </w:rPr>
        <w:t xml:space="preserve">er da valgene du tar. I tillegg til det vil jeg legge til en funksjon valget ditt også vil avhenge av </w:t>
      </w:r>
      <w:proofErr w:type="gramStart"/>
      <w:r w:rsidR="001F1EF7">
        <w:rPr>
          <w:lang w:val="nb-NO"/>
        </w:rPr>
        <w:t>en terningkast</w:t>
      </w:r>
      <w:proofErr w:type="gramEnd"/>
      <w:r w:rsidR="001F1EF7">
        <w:rPr>
          <w:lang w:val="nb-NO"/>
        </w:rPr>
        <w:t xml:space="preserve">, så utfallet er ikke garantert </w:t>
      </w:r>
      <w:r w:rsidR="00EF0922">
        <w:rPr>
          <w:lang w:val="nb-NO"/>
        </w:rPr>
        <w:t>bra hele tiden.</w:t>
      </w:r>
    </w:p>
    <w:p w14:paraId="06CCEAA1" w14:textId="77777777" w:rsidR="00EF0922" w:rsidRDefault="00EF0922" w:rsidP="00541021">
      <w:pPr>
        <w:rPr>
          <w:lang w:val="nb-NO"/>
        </w:rPr>
      </w:pPr>
    </w:p>
    <w:p w14:paraId="26B21D93" w14:textId="77777777" w:rsidR="00EF0922" w:rsidRDefault="00EF0922" w:rsidP="00541021">
      <w:pPr>
        <w:rPr>
          <w:lang w:val="nb-NO"/>
        </w:rPr>
      </w:pPr>
    </w:p>
    <w:p w14:paraId="562DBF60" w14:textId="77777777" w:rsidR="00417D45" w:rsidRDefault="00417D45" w:rsidP="00541021">
      <w:pPr>
        <w:rPr>
          <w:lang w:val="nb-NO"/>
        </w:rPr>
      </w:pPr>
    </w:p>
    <w:p w14:paraId="6D23BAAB" w14:textId="77777777" w:rsidR="00417D45" w:rsidRDefault="00417D45" w:rsidP="00541021">
      <w:pPr>
        <w:rPr>
          <w:lang w:val="nb-NO"/>
        </w:rPr>
      </w:pPr>
    </w:p>
    <w:p w14:paraId="3FE56218" w14:textId="77777777" w:rsidR="007571D6" w:rsidRPr="0032279F" w:rsidRDefault="007571D6" w:rsidP="00541021">
      <w:pPr>
        <w:rPr>
          <w:lang w:val="nb-NO"/>
        </w:rPr>
      </w:pPr>
    </w:p>
    <w:p w14:paraId="315C3DD1" w14:textId="77777777" w:rsidR="00A51F11" w:rsidRDefault="00A51F11" w:rsidP="00A51F11">
      <w:pPr>
        <w:pStyle w:val="ListParagraph"/>
        <w:ind w:left="360"/>
        <w:rPr>
          <w:lang w:val="nb-NO"/>
        </w:rPr>
      </w:pPr>
    </w:p>
    <w:p w14:paraId="623A49D6" w14:textId="77777777" w:rsidR="002C6A83" w:rsidRPr="00972853" w:rsidRDefault="002C6A83" w:rsidP="00972853">
      <w:pPr>
        <w:rPr>
          <w:lang w:val="nb-NO"/>
        </w:rPr>
      </w:pPr>
    </w:p>
    <w:p w14:paraId="53D2BC8B" w14:textId="5D2CDF8E" w:rsidR="0068224C" w:rsidRPr="00B06196" w:rsidRDefault="0068224C" w:rsidP="00CE26A3">
      <w:pPr>
        <w:pStyle w:val="Heading1"/>
        <w:rPr>
          <w:lang w:val="nb-NO"/>
        </w:rPr>
      </w:pPr>
      <w:r w:rsidRPr="00B06196">
        <w:rPr>
          <w:lang w:val="nb-NO"/>
        </w:rPr>
        <w:lastRenderedPageBreak/>
        <w:t>III. Net</w:t>
      </w:r>
      <w:r w:rsidR="006808CD">
        <w:rPr>
          <w:lang w:val="nb-NO"/>
        </w:rPr>
        <w:t>t</w:t>
      </w:r>
      <w:r w:rsidRPr="00B06196">
        <w:rPr>
          <w:lang w:val="nb-NO"/>
        </w:rPr>
        <w:t>verkstegning</w:t>
      </w:r>
    </w:p>
    <w:p w14:paraId="1FFB4073" w14:textId="019174BD" w:rsidR="0068224C" w:rsidRDefault="0068224C" w:rsidP="0068224C">
      <w:pPr>
        <w:pStyle w:val="Heading2"/>
        <w:rPr>
          <w:lang w:val="nb-NO"/>
        </w:rPr>
      </w:pPr>
      <w:r w:rsidRPr="00B06196">
        <w:rPr>
          <w:lang w:val="nb-NO"/>
        </w:rPr>
        <w:t>Backup</w:t>
      </w:r>
    </w:p>
    <w:p w14:paraId="4482BEAB" w14:textId="01AF1D02" w:rsidR="00605D3C" w:rsidRPr="00605D3C" w:rsidRDefault="00605D3C" w:rsidP="00605D3C">
      <w:pPr>
        <w:rPr>
          <w:lang w:val="nb-NO"/>
        </w:rPr>
      </w:pPr>
      <w:r>
        <w:rPr>
          <w:lang w:val="nb-NO"/>
        </w:rPr>
        <w:t>Jeg har backups lagret i skyen (OneDrive).</w:t>
      </w:r>
      <w:r w:rsidR="006808CD">
        <w:rPr>
          <w:lang w:val="nb-NO"/>
        </w:rPr>
        <w:t xml:space="preserve"> Kan begynne å ta bruk av USB Flash Drive</w:t>
      </w:r>
      <w:r w:rsidR="00463022">
        <w:rPr>
          <w:lang w:val="nb-NO"/>
        </w:rPr>
        <w:t>.</w:t>
      </w:r>
      <w:r w:rsidR="00463022">
        <w:rPr>
          <w:lang w:val="nb-NO"/>
        </w:rPr>
        <w:br/>
        <w:t>Ha tillegs</w:t>
      </w:r>
      <w:r w:rsidR="008217C7">
        <w:rPr>
          <w:lang w:val="nb-NO"/>
        </w:rPr>
        <w:t>backup i skyen samtidig, som blir oppdatert ukentlig for sikkerhetsskyld.</w:t>
      </w:r>
    </w:p>
    <w:p w14:paraId="0B934711" w14:textId="77777777" w:rsidR="0068224C" w:rsidRPr="00B06196" w:rsidRDefault="0068224C" w:rsidP="0068224C">
      <w:pPr>
        <w:rPr>
          <w:lang w:val="nb-NO"/>
        </w:rPr>
      </w:pPr>
    </w:p>
    <w:p w14:paraId="3492A018" w14:textId="5A63FA3D" w:rsidR="00A97034" w:rsidRDefault="0068224C" w:rsidP="008217C7">
      <w:pPr>
        <w:pStyle w:val="Heading2"/>
        <w:rPr>
          <w:lang w:val="nb-NO"/>
        </w:rPr>
      </w:pPr>
      <w:r w:rsidRPr="00B06196">
        <w:rPr>
          <w:lang w:val="nb-NO"/>
        </w:rPr>
        <w:t>Brukerveiledning</w:t>
      </w:r>
    </w:p>
    <w:p w14:paraId="00A4ECEA" w14:textId="55D38C1F" w:rsidR="0037025E" w:rsidRDefault="0037025E" w:rsidP="00942015">
      <w:pPr>
        <w:pStyle w:val="Heading3"/>
        <w:rPr>
          <w:lang w:val="nb-NO"/>
        </w:rPr>
      </w:pPr>
      <w:r>
        <w:rPr>
          <w:lang w:val="nb-NO"/>
        </w:rPr>
        <w:t>FAQ</w:t>
      </w:r>
      <w:r w:rsidR="00750FCD">
        <w:rPr>
          <w:lang w:val="nb-NO"/>
        </w:rPr>
        <w:t xml:space="preserve"> og Sluttbruker</w:t>
      </w:r>
    </w:p>
    <w:p w14:paraId="3BBDBAFB" w14:textId="1E2E61D8" w:rsidR="00942015" w:rsidRDefault="00942015" w:rsidP="00942015">
      <w:pPr>
        <w:rPr>
          <w:lang w:val="nb-NO"/>
        </w:rPr>
      </w:pPr>
      <w:r w:rsidRPr="00293AF9">
        <w:rPr>
          <w:lang w:val="nb-NO"/>
        </w:rPr>
        <w:t xml:space="preserve">En </w:t>
      </w:r>
      <w:r w:rsidR="00293AF9" w:rsidRPr="00293AF9">
        <w:rPr>
          <w:lang w:val="nb-NO"/>
        </w:rPr>
        <w:t>"f</w:t>
      </w:r>
      <w:r w:rsidRPr="00293AF9">
        <w:rPr>
          <w:lang w:val="nb-NO"/>
        </w:rPr>
        <w:t>requenty asked questions</w:t>
      </w:r>
      <w:r w:rsidR="00293AF9" w:rsidRPr="00293AF9">
        <w:rPr>
          <w:lang w:val="nb-NO"/>
        </w:rPr>
        <w:t>”</w:t>
      </w:r>
      <w:r w:rsidRPr="00293AF9">
        <w:rPr>
          <w:lang w:val="nb-NO"/>
        </w:rPr>
        <w:t xml:space="preserve"> seksjon</w:t>
      </w:r>
      <w:r w:rsidR="00293AF9" w:rsidRPr="00293AF9">
        <w:rPr>
          <w:lang w:val="nb-NO"/>
        </w:rPr>
        <w:t xml:space="preserve"> for tilgjengelig hjelp</w:t>
      </w:r>
      <w:r w:rsidR="00A575A0">
        <w:rPr>
          <w:lang w:val="nb-NO"/>
        </w:rPr>
        <w:t xml:space="preserve">. Sammen med en </w:t>
      </w:r>
      <w:r w:rsidR="00F670A1">
        <w:rPr>
          <w:lang w:val="nb-NO"/>
        </w:rPr>
        <w:t>guide som da følger spilleren gjennom en forklaring av hvordan man spiller.</w:t>
      </w:r>
      <w:r w:rsidR="008756B9">
        <w:rPr>
          <w:lang w:val="nb-NO"/>
        </w:rPr>
        <w:t xml:space="preserve"> (i video)</w:t>
      </w:r>
    </w:p>
    <w:p w14:paraId="5C9CD1C4" w14:textId="2D9CA974" w:rsidR="002B53D1" w:rsidRDefault="00A371E9" w:rsidP="00942015">
      <w:pPr>
        <w:rPr>
          <w:lang w:val="nb-NO"/>
        </w:rPr>
      </w:pPr>
      <w:r>
        <w:rPr>
          <w:lang w:val="nb-NO"/>
        </w:rPr>
        <w:t>Veiledningsmaterialet</w:t>
      </w:r>
      <w:r w:rsidR="002E58EC">
        <w:rPr>
          <w:lang w:val="nb-NO"/>
        </w:rPr>
        <w:t xml:space="preserve"> skal lages i videoformat.</w:t>
      </w:r>
      <w:r>
        <w:rPr>
          <w:lang w:val="nb-NO"/>
        </w:rPr>
        <w:t xml:space="preserve"> </w:t>
      </w:r>
      <w:r w:rsidR="000E2096">
        <w:rPr>
          <w:lang w:val="nb-NO"/>
        </w:rPr>
        <w:t>50 s</w:t>
      </w:r>
      <w:r w:rsidR="00DC3A33">
        <w:rPr>
          <w:lang w:val="nb-NO"/>
        </w:rPr>
        <w:t xml:space="preserve">ekunder. </w:t>
      </w:r>
      <w:r w:rsidR="00595AEE">
        <w:rPr>
          <w:lang w:val="nb-NO"/>
        </w:rPr>
        <w:t xml:space="preserve"> </w:t>
      </w:r>
      <w:r w:rsidR="000E2096">
        <w:rPr>
          <w:lang w:val="nb-NO"/>
        </w:rPr>
        <w:br/>
      </w:r>
      <w:r>
        <w:rPr>
          <w:lang w:val="nb-NO"/>
        </w:rPr>
        <w:t>Spørsmål til FA</w:t>
      </w:r>
      <w:r w:rsidR="006D65D0">
        <w:rPr>
          <w:lang w:val="nb-NO"/>
        </w:rPr>
        <w:t>Q</w:t>
      </w:r>
      <w:r>
        <w:rPr>
          <w:lang w:val="nb-NO"/>
        </w:rPr>
        <w:t xml:space="preserve"> kan være:</w:t>
      </w:r>
    </w:p>
    <w:p w14:paraId="391C8AA2" w14:textId="77777777" w:rsidR="00A90313" w:rsidRDefault="00565AB5" w:rsidP="00942015">
      <w:pPr>
        <w:rPr>
          <w:lang w:val="nb-NO"/>
        </w:rPr>
      </w:pPr>
      <w:r>
        <w:rPr>
          <w:lang w:val="nb-NO"/>
        </w:rPr>
        <w:t>Info om spillet (lore):</w:t>
      </w:r>
      <w:r>
        <w:rPr>
          <w:lang w:val="nb-NO"/>
        </w:rPr>
        <w:br/>
        <w:t>«Hvem er *denne* karakteren» eller «Hvem er du»</w:t>
      </w:r>
      <w:r>
        <w:rPr>
          <w:lang w:val="nb-NO"/>
        </w:rPr>
        <w:br/>
        <w:t xml:space="preserve">«Målet </w:t>
      </w:r>
      <w:r w:rsidR="00A90313">
        <w:rPr>
          <w:lang w:val="nb-NO"/>
        </w:rPr>
        <w:t>med spillet»</w:t>
      </w:r>
    </w:p>
    <w:p w14:paraId="6B802E30" w14:textId="77777777" w:rsidR="00A90313" w:rsidRDefault="00A90313" w:rsidP="00942015">
      <w:pPr>
        <w:rPr>
          <w:lang w:val="nb-NO"/>
        </w:rPr>
      </w:pPr>
    </w:p>
    <w:p w14:paraId="4972D1BF" w14:textId="77777777" w:rsidR="00A90313" w:rsidRDefault="00A90313" w:rsidP="00942015">
      <w:pPr>
        <w:rPr>
          <w:lang w:val="nb-NO"/>
        </w:rPr>
      </w:pPr>
    </w:p>
    <w:p w14:paraId="7E78BD49" w14:textId="77777777" w:rsidR="00A90313" w:rsidRDefault="00A90313" w:rsidP="00942015">
      <w:pPr>
        <w:rPr>
          <w:lang w:val="nb-NO"/>
        </w:rPr>
      </w:pPr>
    </w:p>
    <w:p w14:paraId="2E4EAF61" w14:textId="405732E1" w:rsidR="000254CD" w:rsidRDefault="00A90313" w:rsidP="008756B9">
      <w:pPr>
        <w:pStyle w:val="Heading3"/>
        <w:rPr>
          <w:lang w:val="nb-NO"/>
        </w:rPr>
      </w:pPr>
      <w:r>
        <w:rPr>
          <w:lang w:val="nb-NO"/>
        </w:rPr>
        <w:t>FAQ:</w:t>
      </w:r>
    </w:p>
    <w:p w14:paraId="2C280ED2" w14:textId="117EF4DB" w:rsidR="00A371E9" w:rsidRDefault="000254CD" w:rsidP="00942015">
      <w:pPr>
        <w:rPr>
          <w:lang w:val="nb-NO"/>
        </w:rPr>
      </w:pPr>
      <w:r>
        <w:rPr>
          <w:lang w:val="nb-NO"/>
        </w:rPr>
        <w:t>Hvordan lager man bruker, hvorfor</w:t>
      </w:r>
      <w:r>
        <w:rPr>
          <w:lang w:val="nb-NO"/>
        </w:rPr>
        <w:br/>
      </w:r>
      <w:r w:rsidR="00A90313">
        <w:rPr>
          <w:lang w:val="nb-NO"/>
        </w:rPr>
        <w:t>Hvordan man spiller</w:t>
      </w:r>
      <w:r w:rsidR="000C77E5">
        <w:rPr>
          <w:lang w:val="nb-NO"/>
        </w:rPr>
        <w:t xml:space="preserve"> </w:t>
      </w:r>
      <w:proofErr w:type="gramStart"/>
      <w:r w:rsidR="000C77E5">
        <w:rPr>
          <w:lang w:val="nb-NO"/>
        </w:rPr>
        <w:t>( guide</w:t>
      </w:r>
      <w:proofErr w:type="gramEnd"/>
      <w:r w:rsidR="000C77E5">
        <w:rPr>
          <w:lang w:val="nb-NO"/>
        </w:rPr>
        <w:t xml:space="preserve"> i video, men kan ha steg m bilder)</w:t>
      </w:r>
      <w:r w:rsidR="00A90313">
        <w:rPr>
          <w:lang w:val="nb-NO"/>
        </w:rPr>
        <w:br/>
        <w:t>Hva man gjør hvis man glemmer passor</w:t>
      </w:r>
      <w:r w:rsidR="00063086">
        <w:rPr>
          <w:lang w:val="nb-NO"/>
        </w:rPr>
        <w:t>d (kanskje brukernavn)</w:t>
      </w:r>
      <w:r w:rsidR="00063086">
        <w:rPr>
          <w:lang w:val="nb-NO"/>
        </w:rPr>
        <w:br/>
      </w:r>
      <w:r w:rsidR="003E5664">
        <w:rPr>
          <w:lang w:val="nb-NO"/>
        </w:rPr>
        <w:t>Om</w:t>
      </w:r>
      <w:r w:rsidR="000C4B55">
        <w:rPr>
          <w:lang w:val="nb-NO"/>
        </w:rPr>
        <w:t xml:space="preserve"> det</w:t>
      </w:r>
      <w:r w:rsidR="003E5664">
        <w:rPr>
          <w:lang w:val="nb-NO"/>
        </w:rPr>
        <w:t xml:space="preserve"> er</w:t>
      </w:r>
      <w:r w:rsidR="000C4B55">
        <w:rPr>
          <w:lang w:val="nb-NO"/>
        </w:rPr>
        <w:t xml:space="preserve"> mulig å gå tilbake fra valgene man tar</w:t>
      </w:r>
      <w:r w:rsidR="000C77E5">
        <w:rPr>
          <w:lang w:val="nb-NO"/>
        </w:rPr>
        <w:t xml:space="preserve"> (</w:t>
      </w:r>
      <w:r w:rsidR="00171F3B">
        <w:rPr>
          <w:lang w:val="nb-NO"/>
        </w:rPr>
        <w:t>vet ikke om jeg skal gjøre det mulig)</w:t>
      </w:r>
      <w:r w:rsidR="003E5664">
        <w:rPr>
          <w:lang w:val="nb-NO"/>
        </w:rPr>
        <w:br/>
        <w:t>Hvordan ma</w:t>
      </w:r>
      <w:r w:rsidR="00FB5CA5">
        <w:rPr>
          <w:lang w:val="nb-NO"/>
        </w:rPr>
        <w:t>n</w:t>
      </w:r>
      <w:r w:rsidR="003E5664">
        <w:rPr>
          <w:lang w:val="nb-NO"/>
        </w:rPr>
        <w:t xml:space="preserve"> starter spillet igjen (enten fordi du tok </w:t>
      </w:r>
      <w:r w:rsidR="00E81B38">
        <w:rPr>
          <w:lang w:val="nb-NO"/>
        </w:rPr>
        <w:t>et dårlig valg eller bare vil)</w:t>
      </w:r>
      <w:r w:rsidR="00741471">
        <w:rPr>
          <w:lang w:val="nb-NO"/>
        </w:rPr>
        <w:br/>
        <w:t>Hvis man logger ut, blir dataen lagret</w:t>
      </w:r>
      <w:r w:rsidR="00171F3B">
        <w:rPr>
          <w:lang w:val="nb-NO"/>
        </w:rPr>
        <w:t xml:space="preserve"> (ja, og blablablab)</w:t>
      </w:r>
      <w:r w:rsidR="006D65D0">
        <w:rPr>
          <w:lang w:val="nb-NO"/>
        </w:rPr>
        <w:br/>
        <w:t>Hva gjør jeg om jeg har mistet progresjon dududu</w:t>
      </w:r>
      <w:r w:rsidR="00171F3B">
        <w:rPr>
          <w:lang w:val="nb-NO"/>
        </w:rPr>
        <w:t xml:space="preserve"> </w:t>
      </w:r>
      <w:r w:rsidR="00B81266">
        <w:rPr>
          <w:lang w:val="nb-NO"/>
        </w:rPr>
        <w:t>(kontakte brukerstøtte)</w:t>
      </w:r>
      <w:r w:rsidR="006D65D0">
        <w:rPr>
          <w:lang w:val="nb-NO"/>
        </w:rPr>
        <w:br/>
      </w:r>
      <w:r w:rsidR="00FB5CA5">
        <w:rPr>
          <w:lang w:val="nb-NO"/>
        </w:rPr>
        <w:t>osv.</w:t>
      </w:r>
      <w:r w:rsidR="00E81B38">
        <w:rPr>
          <w:lang w:val="nb-NO"/>
        </w:rPr>
        <w:br/>
      </w:r>
      <w:r w:rsidR="00A371E9">
        <w:rPr>
          <w:lang w:val="nb-NO"/>
        </w:rPr>
        <w:br/>
      </w:r>
    </w:p>
    <w:p w14:paraId="2911A945" w14:textId="33243D25" w:rsidR="00A97034" w:rsidRDefault="00750FCD" w:rsidP="00B029A0">
      <w:pPr>
        <w:pStyle w:val="Heading3"/>
        <w:rPr>
          <w:lang w:val="nb-NO"/>
        </w:rPr>
      </w:pPr>
      <w:r>
        <w:rPr>
          <w:lang w:val="nb-NO"/>
        </w:rPr>
        <w:t>For IT-lærling</w:t>
      </w:r>
    </w:p>
    <w:p w14:paraId="77647B4E" w14:textId="0E380F4D" w:rsidR="00A371E9" w:rsidRDefault="006F7C5D" w:rsidP="00A371E9">
      <w:pPr>
        <w:rPr>
          <w:lang w:val="nb-NO"/>
        </w:rPr>
      </w:pPr>
      <w:r>
        <w:rPr>
          <w:lang w:val="nb-NO"/>
        </w:rPr>
        <w:t>Huske å legge på kommentarer inn</w:t>
      </w:r>
      <w:r w:rsidR="002B53D1">
        <w:rPr>
          <w:lang w:val="nb-NO"/>
        </w:rPr>
        <w:t xml:space="preserve"> i koden.</w:t>
      </w:r>
    </w:p>
    <w:p w14:paraId="114A1963" w14:textId="49FA3C6A" w:rsidR="00DE2FBB" w:rsidRDefault="008756B9" w:rsidP="008756B9">
      <w:pPr>
        <w:rPr>
          <w:lang w:val="nb-NO"/>
        </w:rPr>
      </w:pPr>
      <w:r>
        <w:rPr>
          <w:lang w:val="nb-NO"/>
        </w:rPr>
        <w:t>Innledning, i word-format.</w:t>
      </w:r>
    </w:p>
    <w:p w14:paraId="5090ABFE" w14:textId="77777777" w:rsidR="008756B9" w:rsidRPr="008756B9" w:rsidRDefault="008756B9" w:rsidP="008756B9">
      <w:pPr>
        <w:rPr>
          <w:lang w:val="nb-NO"/>
        </w:rPr>
      </w:pPr>
    </w:p>
    <w:p w14:paraId="3749F6F7" w14:textId="122B2A24" w:rsidR="00A97034" w:rsidRDefault="00CE26A3" w:rsidP="00CE26A3">
      <w:pPr>
        <w:pStyle w:val="Heading1"/>
        <w:rPr>
          <w:lang w:val="nb-NO"/>
        </w:rPr>
      </w:pPr>
      <w:r>
        <w:rPr>
          <w:lang w:val="nb-NO"/>
        </w:rPr>
        <w:lastRenderedPageBreak/>
        <w:t>IV</w:t>
      </w:r>
      <w:r w:rsidRPr="00367001">
        <w:rPr>
          <w:lang w:val="nb-NO"/>
        </w:rPr>
        <w:t xml:space="preserve">. Lover å være </w:t>
      </w:r>
      <w:r w:rsidR="0099763A" w:rsidRPr="00367001">
        <w:rPr>
          <w:lang w:val="nb-NO"/>
        </w:rPr>
        <w:t>oppmerksom</w:t>
      </w:r>
      <w:r w:rsidRPr="00367001">
        <w:rPr>
          <w:lang w:val="nb-NO"/>
        </w:rPr>
        <w:t xml:space="preserve"> på</w:t>
      </w:r>
    </w:p>
    <w:p w14:paraId="2BEA821D" w14:textId="77777777" w:rsidR="00666F4A" w:rsidRDefault="00666F4A" w:rsidP="00666F4A">
      <w:pPr>
        <w:rPr>
          <w:lang w:val="nb-NO"/>
        </w:rPr>
      </w:pP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696"/>
        <w:gridCol w:w="3591"/>
        <w:gridCol w:w="4021"/>
      </w:tblGrid>
      <w:tr w:rsidR="00666F4A" w:rsidRPr="00766E9A" w14:paraId="71087393" w14:textId="77777777" w:rsidTr="00F2339F">
        <w:trPr>
          <w:trHeight w:val="702"/>
        </w:trPr>
        <w:tc>
          <w:tcPr>
            <w:tcW w:w="2696" w:type="dxa"/>
            <w:shd w:val="clear" w:color="auto" w:fill="5D4F39" w:themeFill="accent6" w:themeFillShade="80"/>
          </w:tcPr>
          <w:p w14:paraId="5C52B534" w14:textId="77777777" w:rsidR="00666F4A" w:rsidRDefault="00666F4A" w:rsidP="00ED7795">
            <w:pPr>
              <w:rPr>
                <w:b/>
                <w:bCs/>
                <w:color w:val="8C7655" w:themeColor="accent6" w:themeShade="BF"/>
                <w:sz w:val="48"/>
                <w:szCs w:val="48"/>
              </w:rPr>
            </w:pPr>
            <w:r w:rsidRPr="00BB3F74">
              <w:rPr>
                <w:b/>
                <w:bCs/>
                <w:color w:val="EFEBE4" w:themeColor="accent6" w:themeTint="33"/>
                <w:sz w:val="44"/>
                <w:szCs w:val="44"/>
              </w:rPr>
              <w:t>Lovverk</w:t>
            </w:r>
          </w:p>
        </w:tc>
        <w:tc>
          <w:tcPr>
            <w:tcW w:w="3591" w:type="dxa"/>
            <w:shd w:val="clear" w:color="auto" w:fill="7F1F1E" w:themeFill="accent4" w:themeFillShade="80"/>
          </w:tcPr>
          <w:p w14:paraId="6BFE74F0" w14:textId="77777777" w:rsidR="00666F4A" w:rsidRPr="00666F4A" w:rsidRDefault="00666F4A" w:rsidP="00ED7795">
            <w:pPr>
              <w:rPr>
                <w:b/>
                <w:bCs/>
                <w:color w:val="F7DFDF" w:themeColor="accent4" w:themeTint="33"/>
                <w:lang w:val="nb-NO"/>
              </w:rPr>
            </w:pPr>
            <w:r w:rsidRPr="00666F4A">
              <w:rPr>
                <w:b/>
                <w:bCs/>
                <w:color w:val="F7DFDF" w:themeColor="accent4" w:themeTint="33"/>
                <w:lang w:val="nb-NO"/>
              </w:rPr>
              <w:t>Hva handler dette lovverket om?</w:t>
            </w:r>
          </w:p>
        </w:tc>
        <w:tc>
          <w:tcPr>
            <w:tcW w:w="4021" w:type="dxa"/>
            <w:shd w:val="clear" w:color="auto" w:fill="7F1F1E" w:themeFill="accent4" w:themeFillShade="80"/>
          </w:tcPr>
          <w:p w14:paraId="1BD90E5B" w14:textId="77777777" w:rsidR="00666F4A" w:rsidRPr="00666F4A" w:rsidRDefault="00666F4A" w:rsidP="00ED7795">
            <w:pPr>
              <w:rPr>
                <w:b/>
                <w:bCs/>
                <w:color w:val="F7DFDF" w:themeColor="accent4" w:themeTint="33"/>
                <w:lang w:val="nb-NO"/>
              </w:rPr>
            </w:pPr>
            <w:r w:rsidRPr="00666F4A">
              <w:rPr>
                <w:b/>
                <w:bCs/>
                <w:color w:val="F7DFDF" w:themeColor="accent4" w:themeTint="33"/>
                <w:lang w:val="nb-NO"/>
              </w:rPr>
              <w:t xml:space="preserve">Hva må jeg gjøre for å sørge for å ikke bryte denne loven? </w:t>
            </w:r>
          </w:p>
        </w:tc>
      </w:tr>
      <w:tr w:rsidR="00666F4A" w14:paraId="6891FE2D" w14:textId="77777777" w:rsidTr="00F2339F">
        <w:trPr>
          <w:trHeight w:val="702"/>
        </w:trPr>
        <w:tc>
          <w:tcPr>
            <w:tcW w:w="2696" w:type="dxa"/>
          </w:tcPr>
          <w:p w14:paraId="6C46C948" w14:textId="77777777" w:rsidR="00666F4A" w:rsidRPr="00BB3F74" w:rsidRDefault="00666F4A" w:rsidP="00ED77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Gdpr</w:t>
            </w:r>
          </w:p>
        </w:tc>
        <w:tc>
          <w:tcPr>
            <w:tcW w:w="3591" w:type="dxa"/>
          </w:tcPr>
          <w:p w14:paraId="72A4CB29" w14:textId="77777777" w:rsidR="00666F4A" w:rsidRDefault="00666F4A" w:rsidP="00ED7795">
            <w:r>
              <w:t>Beskytter personopplysningene deres.</w:t>
            </w:r>
          </w:p>
        </w:tc>
        <w:tc>
          <w:tcPr>
            <w:tcW w:w="4021" w:type="dxa"/>
          </w:tcPr>
          <w:p w14:paraId="3712D569" w14:textId="77777777" w:rsidR="00666F4A" w:rsidRDefault="00666F4A" w:rsidP="00ED7795">
            <w:r>
              <w:t>Finne måter å bevare sensetiv informasjon som blir settet inn i nettsiden.</w:t>
            </w:r>
          </w:p>
        </w:tc>
      </w:tr>
      <w:tr w:rsidR="00666F4A" w:rsidRPr="00766E9A" w14:paraId="33AF19DB" w14:textId="77777777" w:rsidTr="00F2339F">
        <w:trPr>
          <w:trHeight w:val="1053"/>
        </w:trPr>
        <w:tc>
          <w:tcPr>
            <w:tcW w:w="2696" w:type="dxa"/>
          </w:tcPr>
          <w:p w14:paraId="43D0E6CE" w14:textId="77777777" w:rsidR="00666F4A" w:rsidRPr="00BB3F74" w:rsidRDefault="00666F4A" w:rsidP="00ED7795">
            <w:pPr>
              <w:spacing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Åndverksloven</w:t>
            </w:r>
          </w:p>
        </w:tc>
        <w:tc>
          <w:tcPr>
            <w:tcW w:w="3591" w:type="dxa"/>
          </w:tcPr>
          <w:p w14:paraId="40333A3D" w14:textId="77777777" w:rsidR="00666F4A" w:rsidRDefault="00666F4A" w:rsidP="00ED7795">
            <w:r>
              <w:t>«Den som skaper et åndverk, har opphavsrett til verket, og betegnes som opphaver.</w:t>
            </w:r>
          </w:p>
        </w:tc>
        <w:tc>
          <w:tcPr>
            <w:tcW w:w="4021" w:type="dxa"/>
          </w:tcPr>
          <w:p w14:paraId="084E01FE" w14:textId="77777777" w:rsidR="00666F4A" w:rsidRPr="00666F4A" w:rsidRDefault="00666F4A" w:rsidP="00ED7795">
            <w:pPr>
              <w:rPr>
                <w:lang w:val="nb-NO"/>
              </w:rPr>
            </w:pPr>
            <w:r w:rsidRPr="00666F4A">
              <w:rPr>
                <w:lang w:val="nb-NO"/>
              </w:rPr>
              <w:t>Ikke ta noen andres verk, lage eget verk.</w:t>
            </w:r>
          </w:p>
        </w:tc>
      </w:tr>
      <w:tr w:rsidR="00666F4A" w:rsidRPr="00766E9A" w14:paraId="5EADE580" w14:textId="77777777" w:rsidTr="00F2339F">
        <w:trPr>
          <w:trHeight w:val="1405"/>
        </w:trPr>
        <w:tc>
          <w:tcPr>
            <w:tcW w:w="2696" w:type="dxa"/>
          </w:tcPr>
          <w:p w14:paraId="5F7FC351" w14:textId="77777777" w:rsidR="00666F4A" w:rsidRPr="00BB3F74" w:rsidRDefault="00666F4A" w:rsidP="00ED77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Universell utforming</w:t>
            </w:r>
          </w:p>
        </w:tc>
        <w:tc>
          <w:tcPr>
            <w:tcW w:w="3591" w:type="dxa"/>
          </w:tcPr>
          <w:p w14:paraId="4374F5AF" w14:textId="77777777" w:rsidR="00666F4A" w:rsidRPr="00666F4A" w:rsidRDefault="00666F4A" w:rsidP="00ED7795">
            <w:pPr>
              <w:rPr>
                <w:lang w:val="nb-NO"/>
              </w:rPr>
            </w:pPr>
            <w:r w:rsidRPr="00666F4A">
              <w:rPr>
                <w:lang w:val="nb-NO"/>
              </w:rPr>
              <w:t>Handler om inklusjon, at alle kan bruke siden din.</w:t>
            </w:r>
          </w:p>
        </w:tc>
        <w:tc>
          <w:tcPr>
            <w:tcW w:w="4021" w:type="dxa"/>
          </w:tcPr>
          <w:p w14:paraId="79020CB1" w14:textId="77777777" w:rsidR="00666F4A" w:rsidRPr="00666F4A" w:rsidRDefault="00666F4A" w:rsidP="00ED7795">
            <w:pPr>
              <w:rPr>
                <w:lang w:val="nb-NO"/>
              </w:rPr>
            </w:pPr>
            <w:r w:rsidRPr="00666F4A">
              <w:rPr>
                <w:lang w:val="nb-NO"/>
              </w:rPr>
              <w:t>For å ikke bryte den må jeg ha en god leselig font, kontraster slik at alle kan se siden og bilde med alternativ tekst for blinde folk for eksempel.</w:t>
            </w:r>
          </w:p>
        </w:tc>
      </w:tr>
      <w:tr w:rsidR="00666F4A" w14:paraId="177A17FB" w14:textId="77777777" w:rsidTr="00F2339F">
        <w:trPr>
          <w:trHeight w:val="856"/>
        </w:trPr>
        <w:tc>
          <w:tcPr>
            <w:tcW w:w="2696" w:type="dxa"/>
          </w:tcPr>
          <w:p w14:paraId="504A3B70" w14:textId="77777777" w:rsidR="00666F4A" w:rsidRPr="00AE6B37" w:rsidRDefault="00666F4A" w:rsidP="00ED7795">
            <w:pPr>
              <w:rPr>
                <w:color w:val="847B97" w:themeColor="hyperlink"/>
                <w:sz w:val="32"/>
                <w:szCs w:val="32"/>
                <w:u w:val="single"/>
              </w:rPr>
            </w:pPr>
            <w:r w:rsidRPr="00AE6B37">
              <w:rPr>
                <w:sz w:val="32"/>
                <w:szCs w:val="32"/>
              </w:rPr>
              <w:t xml:space="preserve">Hms og </w:t>
            </w:r>
            <w:r>
              <w:rPr>
                <w:sz w:val="32"/>
                <w:szCs w:val="32"/>
              </w:rPr>
              <w:t>arbeidsmiljøloven</w:t>
            </w:r>
            <w:hyperlink r:id="rId7"/>
          </w:p>
        </w:tc>
        <w:tc>
          <w:tcPr>
            <w:tcW w:w="3591" w:type="dxa"/>
          </w:tcPr>
          <w:p w14:paraId="4AD70CA8" w14:textId="77777777" w:rsidR="00666F4A" w:rsidRPr="00666F4A" w:rsidRDefault="00666F4A" w:rsidP="00ED7795">
            <w:pPr>
              <w:rPr>
                <w:lang w:val="nb-NO"/>
              </w:rPr>
            </w:pPr>
            <w:r w:rsidRPr="00666F4A">
              <w:rPr>
                <w:lang w:val="nb-NO"/>
              </w:rPr>
              <w:t>Loven for at jobbmiljø på jobb eller skole skal være trygt.</w:t>
            </w:r>
          </w:p>
        </w:tc>
        <w:tc>
          <w:tcPr>
            <w:tcW w:w="4021" w:type="dxa"/>
          </w:tcPr>
          <w:p w14:paraId="370D621F" w14:textId="77777777" w:rsidR="00666F4A" w:rsidRDefault="00666F4A" w:rsidP="00ED7795">
            <w:r>
              <w:t xml:space="preserve">Jobbe slikt at det er trygt for både meg og andre. </w:t>
            </w:r>
          </w:p>
        </w:tc>
      </w:tr>
      <w:tr w:rsidR="00666F4A" w:rsidRPr="00766E9A" w14:paraId="27EFA464" w14:textId="77777777" w:rsidTr="00F2339F">
        <w:trPr>
          <w:trHeight w:val="702"/>
        </w:trPr>
        <w:tc>
          <w:tcPr>
            <w:tcW w:w="2696" w:type="dxa"/>
          </w:tcPr>
          <w:p w14:paraId="41F6AE0F" w14:textId="77777777" w:rsidR="00666F4A" w:rsidRPr="00BB3F74" w:rsidRDefault="00666F4A" w:rsidP="00ED77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Opplæringsloven</w:t>
            </w:r>
          </w:p>
        </w:tc>
        <w:tc>
          <w:tcPr>
            <w:tcW w:w="3591" w:type="dxa"/>
          </w:tcPr>
          <w:p w14:paraId="2F803FEE" w14:textId="77777777" w:rsidR="00666F4A" w:rsidRPr="00666F4A" w:rsidRDefault="00666F4A" w:rsidP="00ED7795">
            <w:pPr>
              <w:rPr>
                <w:lang w:val="nb-NO"/>
              </w:rPr>
            </w:pPr>
            <w:r w:rsidRPr="00666F4A">
              <w:rPr>
                <w:lang w:val="nb-NO"/>
              </w:rPr>
              <w:t>Rettigheter som elev, trygt skolemiljø, ikke utsatt for mobbing osv.</w:t>
            </w:r>
          </w:p>
        </w:tc>
        <w:tc>
          <w:tcPr>
            <w:tcW w:w="4021" w:type="dxa"/>
          </w:tcPr>
          <w:p w14:paraId="66215610" w14:textId="77777777" w:rsidR="00666F4A" w:rsidRPr="00666F4A" w:rsidRDefault="00666F4A" w:rsidP="00ED7795">
            <w:pPr>
              <w:rPr>
                <w:lang w:val="nb-NO"/>
              </w:rPr>
            </w:pPr>
            <w:r w:rsidRPr="00666F4A">
              <w:rPr>
                <w:lang w:val="nb-NO"/>
              </w:rPr>
              <w:t xml:space="preserve">Ikke mobbe eller skape </w:t>
            </w:r>
            <w:proofErr w:type="gramStart"/>
            <w:r w:rsidRPr="00666F4A">
              <w:rPr>
                <w:lang w:val="nb-NO"/>
              </w:rPr>
              <w:t>utrygg miljø</w:t>
            </w:r>
            <w:proofErr w:type="gramEnd"/>
            <w:r w:rsidRPr="00666F4A">
              <w:rPr>
                <w:lang w:val="nb-NO"/>
              </w:rPr>
              <w:t xml:space="preserve"> for andre.</w:t>
            </w:r>
          </w:p>
        </w:tc>
      </w:tr>
    </w:tbl>
    <w:p w14:paraId="1514DC43" w14:textId="77777777" w:rsidR="00666F4A" w:rsidRPr="00666F4A" w:rsidRDefault="00666F4A" w:rsidP="00666F4A">
      <w:pPr>
        <w:rPr>
          <w:lang w:val="nb-NO"/>
        </w:rPr>
      </w:pPr>
    </w:p>
    <w:p w14:paraId="2A10CF79" w14:textId="0E1A6CAC" w:rsidR="00CE26A3" w:rsidRDefault="00CE26A3" w:rsidP="00CE26A3">
      <w:pPr>
        <w:pStyle w:val="Heading1"/>
        <w:rPr>
          <w:lang w:val="nb-NO"/>
        </w:rPr>
      </w:pPr>
      <w:r>
        <w:rPr>
          <w:lang w:val="nb-NO"/>
        </w:rPr>
        <w:lastRenderedPageBreak/>
        <w:t>V</w:t>
      </w:r>
      <w:r w:rsidRPr="00367001">
        <w:rPr>
          <w:lang w:val="nb-NO"/>
        </w:rPr>
        <w:t>. Risiko</w:t>
      </w:r>
      <w:r w:rsidR="009F0DCF">
        <w:rPr>
          <w:lang w:val="nb-NO"/>
        </w:rPr>
        <w:t xml:space="preserve"> og Plan</w:t>
      </w:r>
    </w:p>
    <w:p w14:paraId="5987CE6A" w14:textId="57B00AC3" w:rsidR="009F0DCF" w:rsidRDefault="009F0DCF" w:rsidP="009F0DCF">
      <w:pPr>
        <w:pStyle w:val="Heading2"/>
        <w:rPr>
          <w:lang w:val="nb-NO"/>
        </w:rPr>
      </w:pPr>
      <w:r>
        <w:rPr>
          <w:lang w:val="nb-NO"/>
        </w:rPr>
        <w:t>Risikoanalyse</w:t>
      </w:r>
    </w:p>
    <w:p w14:paraId="02613E99" w14:textId="77777777" w:rsidR="009F0DCF" w:rsidRPr="009F0DCF" w:rsidRDefault="009F0DCF" w:rsidP="009F0DCF">
      <w:pPr>
        <w:pStyle w:val="Heading2"/>
      </w:pPr>
    </w:p>
    <w:p w14:paraId="74CBA515" w14:textId="77777777" w:rsidR="00A97034" w:rsidRPr="009F0DCF" w:rsidRDefault="00A97034" w:rsidP="00A97034">
      <w:pPr>
        <w:rPr>
          <w:lang w:val="nb-NO"/>
        </w:rPr>
      </w:pPr>
    </w:p>
    <w:p w14:paraId="7D0179CC" w14:textId="42D3E020" w:rsidR="00CE26A3" w:rsidRPr="009F0DCF" w:rsidRDefault="0099763A" w:rsidP="009F0DCF">
      <w:pPr>
        <w:pStyle w:val="Heading2"/>
        <w:rPr>
          <w:lang w:val="nb-NO"/>
        </w:rPr>
      </w:pPr>
      <w:r>
        <w:rPr>
          <w:lang w:val="nb-NO"/>
        </w:rPr>
        <w:t>Tiltaksplan</w:t>
      </w:r>
    </w:p>
    <w:p w14:paraId="29836726" w14:textId="77777777" w:rsidR="00A97034" w:rsidRPr="009F0DCF" w:rsidRDefault="00A97034" w:rsidP="00A97034">
      <w:pPr>
        <w:rPr>
          <w:lang w:val="nb-NO"/>
        </w:rPr>
      </w:pPr>
    </w:p>
    <w:p w14:paraId="3118F153" w14:textId="77777777" w:rsidR="00A97034" w:rsidRPr="009F0DCF" w:rsidRDefault="00A97034" w:rsidP="00A97034">
      <w:pPr>
        <w:rPr>
          <w:lang w:val="nb-NO"/>
        </w:rPr>
      </w:pPr>
    </w:p>
    <w:p w14:paraId="24EED2CC" w14:textId="77777777" w:rsidR="00A97034" w:rsidRPr="009F0DCF" w:rsidRDefault="00A97034" w:rsidP="00A97034">
      <w:pPr>
        <w:rPr>
          <w:lang w:val="nb-NO"/>
        </w:rPr>
      </w:pPr>
    </w:p>
    <w:p w14:paraId="7919A72F" w14:textId="77777777" w:rsidR="00A97034" w:rsidRPr="009F0DCF" w:rsidRDefault="00A97034" w:rsidP="00A97034">
      <w:pPr>
        <w:rPr>
          <w:lang w:val="nb-NO"/>
        </w:rPr>
      </w:pPr>
    </w:p>
    <w:p w14:paraId="09765349" w14:textId="77777777" w:rsidR="00A97034" w:rsidRPr="009F0DCF" w:rsidRDefault="00A97034" w:rsidP="00A97034">
      <w:pPr>
        <w:rPr>
          <w:lang w:val="nb-NO"/>
        </w:rPr>
      </w:pPr>
    </w:p>
    <w:p w14:paraId="26AD3F23" w14:textId="77777777" w:rsidR="00CE26A3" w:rsidRPr="00C564ED" w:rsidRDefault="00CE26A3" w:rsidP="00CE26A3">
      <w:pPr>
        <w:pStyle w:val="Heading1"/>
        <w:rPr>
          <w:lang w:val="nb-NO"/>
        </w:rPr>
      </w:pPr>
      <w:r>
        <w:rPr>
          <w:lang w:val="nb-NO"/>
        </w:rPr>
        <w:lastRenderedPageBreak/>
        <w:t>VI</w:t>
      </w:r>
      <w:r w:rsidRPr="00367001">
        <w:rPr>
          <w:lang w:val="nb-NO"/>
        </w:rPr>
        <w:t>. Egenevaluering</w:t>
      </w:r>
    </w:p>
    <w:p w14:paraId="59C2A638" w14:textId="77777777" w:rsidR="00A97034" w:rsidRPr="009F0DCF" w:rsidRDefault="00A97034" w:rsidP="00A97034">
      <w:pPr>
        <w:rPr>
          <w:lang w:val="nb-NO"/>
        </w:rPr>
      </w:pPr>
    </w:p>
    <w:p w14:paraId="1B6F916E" w14:textId="77777777" w:rsidR="00A97034" w:rsidRPr="009F0DCF" w:rsidRDefault="00A97034" w:rsidP="00A97034">
      <w:pPr>
        <w:rPr>
          <w:lang w:val="nb-NO"/>
        </w:rPr>
      </w:pPr>
    </w:p>
    <w:p w14:paraId="222AEFB2" w14:textId="77777777" w:rsidR="00A97034" w:rsidRPr="009F0DCF" w:rsidRDefault="00A97034" w:rsidP="00A97034">
      <w:pPr>
        <w:rPr>
          <w:lang w:val="nb-NO"/>
        </w:rPr>
      </w:pPr>
    </w:p>
    <w:p w14:paraId="643A451F" w14:textId="77777777" w:rsidR="00A97034" w:rsidRPr="009F0DCF" w:rsidRDefault="00A97034" w:rsidP="00A97034">
      <w:pPr>
        <w:rPr>
          <w:lang w:val="nb-NO"/>
        </w:rPr>
      </w:pPr>
    </w:p>
    <w:p w14:paraId="2A7A9EB7" w14:textId="77777777" w:rsidR="00A97034" w:rsidRPr="009F0DCF" w:rsidRDefault="00A97034" w:rsidP="00A97034">
      <w:pPr>
        <w:rPr>
          <w:lang w:val="nb-NO"/>
        </w:rPr>
      </w:pPr>
    </w:p>
    <w:p w14:paraId="3D278DE6" w14:textId="77777777" w:rsidR="00A97034" w:rsidRPr="009F0DCF" w:rsidRDefault="00A97034" w:rsidP="00A97034">
      <w:pPr>
        <w:rPr>
          <w:lang w:val="nb-NO"/>
        </w:rPr>
      </w:pPr>
    </w:p>
    <w:p w14:paraId="317B8BF8" w14:textId="77777777" w:rsidR="00A97034" w:rsidRPr="009F0DCF" w:rsidRDefault="00A97034" w:rsidP="00A97034">
      <w:pPr>
        <w:rPr>
          <w:lang w:val="nb-NO"/>
        </w:rPr>
      </w:pPr>
    </w:p>
    <w:p w14:paraId="6BB573A5" w14:textId="77777777" w:rsidR="00A97034" w:rsidRPr="009F0DCF" w:rsidRDefault="00A97034" w:rsidP="00A97034">
      <w:pPr>
        <w:rPr>
          <w:lang w:val="nb-NO"/>
        </w:rPr>
      </w:pPr>
    </w:p>
    <w:p w14:paraId="2B2276E1" w14:textId="77777777" w:rsidR="00A97034" w:rsidRPr="009F0DCF" w:rsidRDefault="00A97034" w:rsidP="00A97034">
      <w:pPr>
        <w:rPr>
          <w:lang w:val="nb-NO"/>
        </w:rPr>
      </w:pPr>
    </w:p>
    <w:p w14:paraId="64376BFB" w14:textId="77777777" w:rsidR="00A97034" w:rsidRPr="009F0DCF" w:rsidRDefault="00A97034" w:rsidP="00A97034">
      <w:pPr>
        <w:rPr>
          <w:lang w:val="nb-NO"/>
        </w:rPr>
      </w:pPr>
    </w:p>
    <w:p w14:paraId="71691163" w14:textId="77777777" w:rsidR="00A97034" w:rsidRPr="009F0DCF" w:rsidRDefault="00A97034" w:rsidP="00A97034">
      <w:pPr>
        <w:rPr>
          <w:lang w:val="nb-NO"/>
        </w:rPr>
      </w:pPr>
    </w:p>
    <w:p w14:paraId="5F78978A" w14:textId="77777777" w:rsidR="00A97034" w:rsidRPr="009F0DCF" w:rsidRDefault="00A97034" w:rsidP="00A97034">
      <w:pPr>
        <w:rPr>
          <w:lang w:val="nb-NO"/>
        </w:rPr>
      </w:pPr>
    </w:p>
    <w:sectPr w:rsidR="00A97034" w:rsidRPr="009F0DCF">
      <w:footerReference w:type="default" r:id="rId8"/>
      <w:footerReference w:type="first" r:id="rId9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D0438" w14:textId="77777777" w:rsidR="00CB6CF9" w:rsidRDefault="00CB6CF9">
      <w:pPr>
        <w:spacing w:after="0" w:line="240" w:lineRule="auto"/>
      </w:pPr>
      <w:r>
        <w:separator/>
      </w:r>
    </w:p>
  </w:endnote>
  <w:endnote w:type="continuationSeparator" w:id="0">
    <w:p w14:paraId="28771B09" w14:textId="77777777" w:rsidR="00CB6CF9" w:rsidRDefault="00CB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2893270"/>
      <w:docPartObj>
        <w:docPartGallery w:val="Page Numbers (Top of Page)"/>
        <w:docPartUnique/>
      </w:docPartObj>
    </w:sdtPr>
    <w:sdtContent>
      <w:p w14:paraId="1482D62A" w14:textId="77777777" w:rsidR="006D435B" w:rsidRDefault="00CD7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F9E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BA398" w14:textId="7A0FBEA7" w:rsidR="00A97034" w:rsidRDefault="00A97034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A9BF8" w14:textId="77777777" w:rsidR="00CB6CF9" w:rsidRDefault="00CB6CF9">
      <w:pPr>
        <w:spacing w:after="0" w:line="240" w:lineRule="auto"/>
      </w:pPr>
      <w:r>
        <w:separator/>
      </w:r>
    </w:p>
  </w:footnote>
  <w:footnote w:type="continuationSeparator" w:id="0">
    <w:p w14:paraId="32DCF54B" w14:textId="77777777" w:rsidR="00CB6CF9" w:rsidRDefault="00CB6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2F7506"/>
    <w:multiLevelType w:val="hybridMultilevel"/>
    <w:tmpl w:val="400A137A"/>
    <w:lvl w:ilvl="0" w:tplc="83001B00">
      <w:start w:val="1"/>
      <w:numFmt w:val="decimal"/>
      <w:lvlText w:val="%1."/>
      <w:lvlJc w:val="left"/>
      <w:pPr>
        <w:ind w:left="830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C7362E"/>
    <w:multiLevelType w:val="hybridMultilevel"/>
    <w:tmpl w:val="D96829E4"/>
    <w:lvl w:ilvl="0" w:tplc="04090005">
      <w:start w:val="1"/>
      <w:numFmt w:val="bullet"/>
      <w:lvlText w:val=""/>
      <w:lvlJc w:val="left"/>
      <w:pPr>
        <w:tabs>
          <w:tab w:val="num" w:pos="389"/>
        </w:tabs>
        <w:ind w:left="389" w:hanging="38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24BEC"/>
    <w:multiLevelType w:val="hybridMultilevel"/>
    <w:tmpl w:val="2DEE4ABA"/>
    <w:lvl w:ilvl="0" w:tplc="8BE0B5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4D63458"/>
    <w:multiLevelType w:val="hybridMultilevel"/>
    <w:tmpl w:val="C332E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50177"/>
    <w:multiLevelType w:val="hybridMultilevel"/>
    <w:tmpl w:val="A078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242CD"/>
    <w:multiLevelType w:val="hybridMultilevel"/>
    <w:tmpl w:val="96A0038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B563CE"/>
    <w:multiLevelType w:val="hybridMultilevel"/>
    <w:tmpl w:val="46D83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32AD8"/>
    <w:multiLevelType w:val="hybridMultilevel"/>
    <w:tmpl w:val="60D4224C"/>
    <w:lvl w:ilvl="0" w:tplc="2ADCAFD0">
      <w:start w:val="1"/>
      <w:numFmt w:val="decimal"/>
      <w:lvlText w:val="%1."/>
      <w:lvlJc w:val="left"/>
      <w:pPr>
        <w:ind w:left="830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769C8"/>
    <w:multiLevelType w:val="hybridMultilevel"/>
    <w:tmpl w:val="D2C2D6EA"/>
    <w:lvl w:ilvl="0" w:tplc="55946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247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67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88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8D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CF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62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01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8B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98D10B5"/>
    <w:multiLevelType w:val="hybridMultilevel"/>
    <w:tmpl w:val="F03E2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F0441"/>
    <w:multiLevelType w:val="hybridMultilevel"/>
    <w:tmpl w:val="83EC78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1A75DD5"/>
    <w:multiLevelType w:val="hybridMultilevel"/>
    <w:tmpl w:val="1DD249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7121A"/>
    <w:multiLevelType w:val="hybridMultilevel"/>
    <w:tmpl w:val="460459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0B1328"/>
    <w:multiLevelType w:val="hybridMultilevel"/>
    <w:tmpl w:val="3056D2D4"/>
    <w:lvl w:ilvl="0" w:tplc="1B84FE58">
      <w:start w:val="1"/>
      <w:numFmt w:val="decimal"/>
      <w:lvlText w:val="%1."/>
      <w:lvlJc w:val="left"/>
      <w:pPr>
        <w:ind w:left="830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2E13F2"/>
    <w:multiLevelType w:val="hybridMultilevel"/>
    <w:tmpl w:val="1F264A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173032">
    <w:abstractNumId w:val="5"/>
  </w:num>
  <w:num w:numId="2" w16cid:durableId="182406980">
    <w:abstractNumId w:val="5"/>
    <w:lvlOverride w:ilvl="0">
      <w:startOverride w:val="1"/>
    </w:lvlOverride>
  </w:num>
  <w:num w:numId="3" w16cid:durableId="1903902424">
    <w:abstractNumId w:val="11"/>
  </w:num>
  <w:num w:numId="4" w16cid:durableId="2141610175">
    <w:abstractNumId w:val="4"/>
  </w:num>
  <w:num w:numId="5" w16cid:durableId="1202860896">
    <w:abstractNumId w:val="24"/>
  </w:num>
  <w:num w:numId="6" w16cid:durableId="399718613">
    <w:abstractNumId w:val="22"/>
  </w:num>
  <w:num w:numId="7" w16cid:durableId="953633057">
    <w:abstractNumId w:val="9"/>
  </w:num>
  <w:num w:numId="8" w16cid:durableId="2704630">
    <w:abstractNumId w:val="25"/>
  </w:num>
  <w:num w:numId="9" w16cid:durableId="1445493549">
    <w:abstractNumId w:val="7"/>
  </w:num>
  <w:num w:numId="10" w16cid:durableId="902906063">
    <w:abstractNumId w:val="12"/>
  </w:num>
  <w:num w:numId="11" w16cid:durableId="595288043">
    <w:abstractNumId w:val="6"/>
  </w:num>
  <w:num w:numId="12" w16cid:durableId="1930767251">
    <w:abstractNumId w:val="3"/>
  </w:num>
  <w:num w:numId="13" w16cid:durableId="1620795168">
    <w:abstractNumId w:val="2"/>
  </w:num>
  <w:num w:numId="14" w16cid:durableId="1968510133">
    <w:abstractNumId w:val="1"/>
  </w:num>
  <w:num w:numId="15" w16cid:durableId="196545774">
    <w:abstractNumId w:val="0"/>
  </w:num>
  <w:num w:numId="16" w16cid:durableId="908075861">
    <w:abstractNumId w:val="18"/>
  </w:num>
  <w:num w:numId="17" w16cid:durableId="2058622624">
    <w:abstractNumId w:val="14"/>
  </w:num>
  <w:num w:numId="18" w16cid:durableId="1448428218">
    <w:abstractNumId w:val="26"/>
  </w:num>
  <w:num w:numId="19" w16cid:durableId="757099560">
    <w:abstractNumId w:val="17"/>
  </w:num>
  <w:num w:numId="20" w16cid:durableId="916476931">
    <w:abstractNumId w:val="8"/>
  </w:num>
  <w:num w:numId="21" w16cid:durableId="912740396">
    <w:abstractNumId w:val="20"/>
  </w:num>
  <w:num w:numId="22" w16cid:durableId="947009958">
    <w:abstractNumId w:val="15"/>
  </w:num>
  <w:num w:numId="23" w16cid:durableId="298733421">
    <w:abstractNumId w:val="10"/>
  </w:num>
  <w:num w:numId="24" w16cid:durableId="382796685">
    <w:abstractNumId w:val="23"/>
  </w:num>
  <w:num w:numId="25" w16cid:durableId="1090856965">
    <w:abstractNumId w:val="21"/>
  </w:num>
  <w:num w:numId="26" w16cid:durableId="798034934">
    <w:abstractNumId w:val="27"/>
  </w:num>
  <w:num w:numId="27" w16cid:durableId="57361530">
    <w:abstractNumId w:val="16"/>
  </w:num>
  <w:num w:numId="28" w16cid:durableId="946233009">
    <w:abstractNumId w:val="19"/>
  </w:num>
  <w:num w:numId="29" w16cid:durableId="16472049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C"/>
    <w:rsid w:val="000254CD"/>
    <w:rsid w:val="00063086"/>
    <w:rsid w:val="000631F5"/>
    <w:rsid w:val="00064067"/>
    <w:rsid w:val="000706A2"/>
    <w:rsid w:val="00074DA7"/>
    <w:rsid w:val="000A6ED4"/>
    <w:rsid w:val="000B4B27"/>
    <w:rsid w:val="000C4B55"/>
    <w:rsid w:val="000C77E5"/>
    <w:rsid w:val="000D6E3A"/>
    <w:rsid w:val="000E2096"/>
    <w:rsid w:val="001136A9"/>
    <w:rsid w:val="00171F3B"/>
    <w:rsid w:val="0017443E"/>
    <w:rsid w:val="001C753D"/>
    <w:rsid w:val="001E29B6"/>
    <w:rsid w:val="001F1EF7"/>
    <w:rsid w:val="001F3099"/>
    <w:rsid w:val="00207EC1"/>
    <w:rsid w:val="002246DD"/>
    <w:rsid w:val="00262E7A"/>
    <w:rsid w:val="00281AF1"/>
    <w:rsid w:val="0029097C"/>
    <w:rsid w:val="00293AF9"/>
    <w:rsid w:val="002B1947"/>
    <w:rsid w:val="002B53D1"/>
    <w:rsid w:val="002C6A83"/>
    <w:rsid w:val="002E58EC"/>
    <w:rsid w:val="0032279F"/>
    <w:rsid w:val="00324CF8"/>
    <w:rsid w:val="00367001"/>
    <w:rsid w:val="00370196"/>
    <w:rsid w:val="0037025E"/>
    <w:rsid w:val="003E5664"/>
    <w:rsid w:val="0040452B"/>
    <w:rsid w:val="00413CB8"/>
    <w:rsid w:val="00417D45"/>
    <w:rsid w:val="004323EC"/>
    <w:rsid w:val="00432B49"/>
    <w:rsid w:val="00434192"/>
    <w:rsid w:val="00462CD4"/>
    <w:rsid w:val="00463022"/>
    <w:rsid w:val="00475540"/>
    <w:rsid w:val="00541021"/>
    <w:rsid w:val="00565AB5"/>
    <w:rsid w:val="00595AEE"/>
    <w:rsid w:val="005D6289"/>
    <w:rsid w:val="005E0FA0"/>
    <w:rsid w:val="005E7CEF"/>
    <w:rsid w:val="00605D3C"/>
    <w:rsid w:val="00643442"/>
    <w:rsid w:val="00645B28"/>
    <w:rsid w:val="00666F4A"/>
    <w:rsid w:val="00666F9E"/>
    <w:rsid w:val="006808CD"/>
    <w:rsid w:val="0068224C"/>
    <w:rsid w:val="00687136"/>
    <w:rsid w:val="006C0667"/>
    <w:rsid w:val="006D435B"/>
    <w:rsid w:val="006D65D0"/>
    <w:rsid w:val="006F7C5D"/>
    <w:rsid w:val="00741471"/>
    <w:rsid w:val="00750FCD"/>
    <w:rsid w:val="007571D6"/>
    <w:rsid w:val="0076281F"/>
    <w:rsid w:val="00766E9A"/>
    <w:rsid w:val="007674E2"/>
    <w:rsid w:val="00791779"/>
    <w:rsid w:val="008217C7"/>
    <w:rsid w:val="008269D9"/>
    <w:rsid w:val="00862549"/>
    <w:rsid w:val="008756B9"/>
    <w:rsid w:val="008846FF"/>
    <w:rsid w:val="008A4C3C"/>
    <w:rsid w:val="008B2B3D"/>
    <w:rsid w:val="008D1953"/>
    <w:rsid w:val="008E1F75"/>
    <w:rsid w:val="00917705"/>
    <w:rsid w:val="00942015"/>
    <w:rsid w:val="00942DDA"/>
    <w:rsid w:val="0095606B"/>
    <w:rsid w:val="00972853"/>
    <w:rsid w:val="0099763A"/>
    <w:rsid w:val="009B1537"/>
    <w:rsid w:val="009F0DCF"/>
    <w:rsid w:val="00A2326A"/>
    <w:rsid w:val="00A251CF"/>
    <w:rsid w:val="00A308E6"/>
    <w:rsid w:val="00A371E9"/>
    <w:rsid w:val="00A51F11"/>
    <w:rsid w:val="00A575A0"/>
    <w:rsid w:val="00A86BB4"/>
    <w:rsid w:val="00A90313"/>
    <w:rsid w:val="00A97034"/>
    <w:rsid w:val="00AC46CE"/>
    <w:rsid w:val="00AD7E0D"/>
    <w:rsid w:val="00B029A0"/>
    <w:rsid w:val="00B06196"/>
    <w:rsid w:val="00B81266"/>
    <w:rsid w:val="00BB2DDC"/>
    <w:rsid w:val="00BC4410"/>
    <w:rsid w:val="00C039CF"/>
    <w:rsid w:val="00C0579D"/>
    <w:rsid w:val="00C46C3F"/>
    <w:rsid w:val="00C564ED"/>
    <w:rsid w:val="00CA0134"/>
    <w:rsid w:val="00CB6CF9"/>
    <w:rsid w:val="00CC3A7F"/>
    <w:rsid w:val="00CC3E56"/>
    <w:rsid w:val="00CD749A"/>
    <w:rsid w:val="00CE26A3"/>
    <w:rsid w:val="00D14205"/>
    <w:rsid w:val="00D20BDB"/>
    <w:rsid w:val="00D24B52"/>
    <w:rsid w:val="00D54F24"/>
    <w:rsid w:val="00D92BDE"/>
    <w:rsid w:val="00DB0DEF"/>
    <w:rsid w:val="00DC3A33"/>
    <w:rsid w:val="00DD0931"/>
    <w:rsid w:val="00DE2FBB"/>
    <w:rsid w:val="00E2268F"/>
    <w:rsid w:val="00E81B38"/>
    <w:rsid w:val="00E90D9B"/>
    <w:rsid w:val="00E92817"/>
    <w:rsid w:val="00E94449"/>
    <w:rsid w:val="00EB76AD"/>
    <w:rsid w:val="00EF0922"/>
    <w:rsid w:val="00EF5889"/>
    <w:rsid w:val="00EF7DAA"/>
    <w:rsid w:val="00F015BC"/>
    <w:rsid w:val="00F2339F"/>
    <w:rsid w:val="00F54F52"/>
    <w:rsid w:val="00F635E5"/>
    <w:rsid w:val="00F6374A"/>
    <w:rsid w:val="00F670A1"/>
    <w:rsid w:val="00FA76CE"/>
    <w:rsid w:val="00FB5CA5"/>
    <w:rsid w:val="00FB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867EA"/>
  <w15:chartTrackingRefBased/>
  <w15:docId w15:val="{046757E7-A712-46FA-9DF3-EBD8EA85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34"/>
    <w:rPr>
      <w:sz w:val="26"/>
    </w:rPr>
  </w:style>
  <w:style w:type="paragraph" w:styleId="Heading1">
    <w:name w:val="heading 1"/>
    <w:aliases w:val="innhold heading"/>
    <w:basedOn w:val="Normal"/>
    <w:next w:val="Normal"/>
    <w:link w:val="Heading1Char"/>
    <w:uiPriority w:val="1"/>
    <w:qFormat/>
    <w:rsid w:val="008269D9"/>
    <w:pPr>
      <w:pageBreakBefore/>
      <w:spacing w:before="3600" w:after="960" w:line="240" w:lineRule="auto"/>
      <w:contextualSpacing/>
      <w:outlineLvl w:val="0"/>
    </w:pPr>
    <w:rPr>
      <w:rFonts w:asciiTheme="majorHAnsi" w:eastAsiaTheme="majorEastAsia" w:hAnsiTheme="majorHAnsi" w:cstheme="majorBidi"/>
      <w:b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7025E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BC4410"/>
    <w:pPr>
      <w:spacing w:after="0" w:line="240" w:lineRule="auto"/>
    </w:pPr>
    <w:rPr>
      <w:sz w:val="36"/>
    </w:rPr>
  </w:style>
  <w:style w:type="character" w:customStyle="1" w:styleId="FooterChar">
    <w:name w:val="Footer Char"/>
    <w:basedOn w:val="DefaultParagraphFont"/>
    <w:link w:val="Footer"/>
    <w:uiPriority w:val="99"/>
    <w:rsid w:val="00BC4410"/>
    <w:rPr>
      <w:sz w:val="36"/>
    </w:rPr>
  </w:style>
  <w:style w:type="character" w:customStyle="1" w:styleId="Heading1Char">
    <w:name w:val="Heading 1 Char"/>
    <w:aliases w:val="innhold heading Char"/>
    <w:basedOn w:val="DefaultParagraphFont"/>
    <w:link w:val="Heading1"/>
    <w:uiPriority w:val="1"/>
    <w:rsid w:val="008269D9"/>
    <w:rPr>
      <w:rFonts w:asciiTheme="majorHAnsi" w:eastAsiaTheme="majorEastAsia" w:hAnsiTheme="majorHAnsi" w:cstheme="majorBidi"/>
      <w:b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rsid w:val="0017443E"/>
    <w:p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rsid w:val="0037025E"/>
    <w:rPr>
      <w:rFonts w:asciiTheme="majorHAnsi" w:eastAsiaTheme="majorEastAsia" w:hAnsiTheme="majorHAnsi" w:cstheme="majorBidi"/>
      <w:b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ListParagraph">
    <w:name w:val="List Paragraph"/>
    <w:aliases w:val="Liste av innhold"/>
    <w:basedOn w:val="Normal"/>
    <w:uiPriority w:val="34"/>
    <w:unhideWhenUsed/>
    <w:qFormat/>
    <w:rsid w:val="008A4C3C"/>
    <w:pPr>
      <w:spacing w:after="16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04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2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08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30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atatilsynet.no/regelverk-og-verktoy/lover-og-regler/om-personopplysningsloven-og-nar-den-gjel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y%20Benedikte\AppData\Roaming\Microsoft\Templates\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</Template>
  <TotalTime>1586</TotalTime>
  <Pages>11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</dc:creator>
  <cp:keywords/>
  <dc:description/>
  <cp:lastModifiedBy>Vy Benedikte Vo</cp:lastModifiedBy>
  <cp:revision>115</cp:revision>
  <dcterms:created xsi:type="dcterms:W3CDTF">2024-01-24T08:13:00Z</dcterms:created>
  <dcterms:modified xsi:type="dcterms:W3CDTF">2024-05-08T07:00:00Z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